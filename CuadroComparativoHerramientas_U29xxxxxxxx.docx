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1B6D18" w14:textId="77777777" w:rsidR="000C4128" w:rsidRDefault="000C4128" w:rsidP="000C4128">
      <w:pPr>
        <w:pStyle w:val="Ttulo1"/>
      </w:pPr>
      <w:bookmarkStart w:id="0" w:name="universidad-del-sabes"/>
      <w:r>
        <w:t>UNIVERSIDAD DEL SABES</w:t>
      </w:r>
    </w:p>
    <w:p w14:paraId="04350F29" w14:textId="77777777" w:rsidR="000C4128" w:rsidRDefault="000C4128" w:rsidP="000C4128">
      <w:r>
        <w:pict w14:anchorId="372C220D">
          <v:rect id="_x0000_i1045" style="width:0;height:1.5pt" o:hralign="center" o:hrstd="t" o:hr="t"/>
        </w:pict>
      </w:r>
    </w:p>
    <w:p w14:paraId="0293386B" w14:textId="77777777" w:rsidR="000C4128" w:rsidRDefault="000C4128" w:rsidP="000C4128">
      <w:pPr>
        <w:pStyle w:val="Ttulo2"/>
        <w:spacing w:before="0" w:after="0"/>
      </w:pPr>
      <w:bookmarkStart w:id="1" w:name="analítica-de-datos"/>
      <w:r>
        <w:t>ANALÍTICA DE DATOS</w:t>
      </w:r>
    </w:p>
    <w:p w14:paraId="64E80DE7" w14:textId="77777777" w:rsidR="000C4128" w:rsidRDefault="000C4128" w:rsidP="000C4128">
      <w:pPr>
        <w:pStyle w:val="Ttulo3"/>
        <w:spacing w:before="0" w:after="0"/>
      </w:pPr>
      <w:bookmarkStart w:id="2" w:name="Xe8a342c9150fb1f5d6656c66f3916840baa44ad"/>
      <w:r>
        <w:t>Actividad 4: Herramientas Disponibles - Cuadro Comparativo</w:t>
      </w:r>
    </w:p>
    <w:p w14:paraId="356A3721" w14:textId="77777777" w:rsidR="000C4128" w:rsidRDefault="000C4128" w:rsidP="000C4128">
      <w:r>
        <w:pict w14:anchorId="33231E52">
          <v:rect id="_x0000_i1046" style="width:0;height:1.5pt" o:hralign="center" o:hrstd="t" o:hr="t"/>
        </w:pict>
      </w:r>
    </w:p>
    <w:p w14:paraId="46D1C029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b/>
          <w:bCs/>
          <w:lang w:val="es-MX"/>
        </w:rPr>
        <w:t>Estudiante:</w:t>
      </w:r>
      <w:r w:rsidRPr="000C4128">
        <w:rPr>
          <w:lang w:val="es-MX"/>
        </w:rPr>
        <w:t xml:space="preserve"> [Tu nombre completo]</w:t>
      </w:r>
      <w:r w:rsidRPr="000C4128">
        <w:rPr>
          <w:lang w:val="es-MX"/>
        </w:rPr>
        <w:br/>
      </w:r>
      <w:r w:rsidRPr="000C4128">
        <w:rPr>
          <w:b/>
          <w:bCs/>
          <w:lang w:val="es-MX"/>
        </w:rPr>
        <w:t>Matrícula:</w:t>
      </w:r>
      <w:r w:rsidRPr="000C4128">
        <w:rPr>
          <w:lang w:val="es-MX"/>
        </w:rPr>
        <w:t xml:space="preserve"> [Tu matrícula]</w:t>
      </w:r>
      <w:r w:rsidRPr="000C4128">
        <w:rPr>
          <w:lang w:val="es-MX"/>
        </w:rPr>
        <w:br/>
      </w:r>
      <w:r w:rsidRPr="000C4128">
        <w:rPr>
          <w:b/>
          <w:bCs/>
          <w:lang w:val="es-MX"/>
        </w:rPr>
        <w:t>Profesor:</w:t>
      </w:r>
      <w:r w:rsidRPr="000C4128">
        <w:rPr>
          <w:lang w:val="es-MX"/>
        </w:rPr>
        <w:t xml:space="preserve"> Prof. Fausto Noé Jiménez</w:t>
      </w:r>
      <w:r w:rsidRPr="000C4128">
        <w:rPr>
          <w:lang w:val="es-MX"/>
        </w:rPr>
        <w:br/>
      </w:r>
      <w:r w:rsidRPr="000C4128">
        <w:rPr>
          <w:b/>
          <w:bCs/>
          <w:lang w:val="es-MX"/>
        </w:rPr>
        <w:t>Fecha de entrega:</w:t>
      </w:r>
      <w:r w:rsidRPr="000C4128">
        <w:rPr>
          <w:lang w:val="es-MX"/>
        </w:rPr>
        <w:t xml:space="preserve"> [Fecha de entrega]</w:t>
      </w:r>
    </w:p>
    <w:p w14:paraId="77C5B032" w14:textId="77777777" w:rsidR="000C4128" w:rsidRDefault="000C4128" w:rsidP="000C4128">
      <w:r>
        <w:pict w14:anchorId="654F0235">
          <v:rect id="_x0000_i1047" style="width:0;height:1.5pt" o:hralign="center" o:hrstd="t" o:hr="t"/>
        </w:pict>
      </w:r>
    </w:p>
    <w:p w14:paraId="76055D0E" w14:textId="77777777" w:rsidR="000C4128" w:rsidRDefault="000C4128" w:rsidP="000C4128">
      <w:pPr>
        <w:pStyle w:val="Ttulo2"/>
      </w:pPr>
      <w:bookmarkStart w:id="3" w:name="introducción"/>
      <w:bookmarkEnd w:id="1"/>
      <w:bookmarkEnd w:id="2"/>
      <w:r>
        <w:t>1. INTRODUCCIÓN</w:t>
      </w:r>
    </w:p>
    <w:p w14:paraId="46CFDBB2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lang w:val="es-MX"/>
        </w:rPr>
        <w:t>[Escribe aquí una introducción de 1 párrafo explicando el objetivo de esta actividad y la importancia de conocer diversas herramientas de análisis de datos]</w:t>
      </w:r>
    </w:p>
    <w:p w14:paraId="2F2C0E03" w14:textId="77777777" w:rsidR="000C4128" w:rsidRDefault="000C4128" w:rsidP="000C4128">
      <w:r>
        <w:pict w14:anchorId="2314A3F7">
          <v:rect id="_x0000_i1048" style="width:0;height:1.5pt" o:hralign="center" o:hrstd="t" o:hr="t"/>
        </w:pict>
      </w:r>
    </w:p>
    <w:p w14:paraId="48225478" w14:textId="77777777" w:rsidR="000C4128" w:rsidRDefault="000C4128" w:rsidP="000C4128">
      <w:pPr>
        <w:pStyle w:val="Ttulo2"/>
      </w:pPr>
      <w:bookmarkStart w:id="4" w:name="cuadro-comparativo-de-plataformas"/>
      <w:bookmarkEnd w:id="3"/>
      <w:r>
        <w:t>2. CUADRO COMPARATIVO DE PLATAFORMAS</w:t>
      </w:r>
    </w:p>
    <w:p w14:paraId="680F4F17" w14:textId="77777777" w:rsidR="000C4128" w:rsidRDefault="000C4128" w:rsidP="000C4128">
      <w:pPr>
        <w:pStyle w:val="Ttulo3"/>
      </w:pPr>
      <w:bookmarkStart w:id="5" w:name="instrucciones-para-completar"/>
      <w:r>
        <w:t>Instrucciones para completar:</w:t>
      </w:r>
    </w:p>
    <w:p w14:paraId="2E5A1AD8" w14:textId="77777777" w:rsidR="000C4128" w:rsidRPr="000C4128" w:rsidRDefault="000C4128" w:rsidP="000C4128">
      <w:pPr>
        <w:pStyle w:val="Compact"/>
        <w:numPr>
          <w:ilvl w:val="0"/>
          <w:numId w:val="30"/>
        </w:numPr>
        <w:rPr>
          <w:lang w:val="es-MX"/>
        </w:rPr>
      </w:pPr>
      <w:r w:rsidRPr="000C4128">
        <w:rPr>
          <w:lang w:val="es-MX"/>
        </w:rPr>
        <w:t xml:space="preserve">Selecciona </w:t>
      </w:r>
      <w:r w:rsidRPr="000C4128">
        <w:rPr>
          <w:b/>
          <w:bCs/>
          <w:lang w:val="es-MX"/>
        </w:rPr>
        <w:t>5 plataformas adicionales</w:t>
      </w:r>
      <w:r w:rsidRPr="000C4128">
        <w:rPr>
          <w:lang w:val="es-MX"/>
        </w:rPr>
        <w:t xml:space="preserve"> a las vistas en clase</w:t>
      </w:r>
    </w:p>
    <w:p w14:paraId="51C4A31D" w14:textId="77777777" w:rsidR="000C4128" w:rsidRPr="000C4128" w:rsidRDefault="000C4128" w:rsidP="000C4128">
      <w:pPr>
        <w:pStyle w:val="Compact"/>
        <w:numPr>
          <w:ilvl w:val="0"/>
          <w:numId w:val="30"/>
        </w:numPr>
        <w:rPr>
          <w:lang w:val="es-MX"/>
        </w:rPr>
      </w:pPr>
      <w:r w:rsidRPr="000C4128">
        <w:rPr>
          <w:lang w:val="es-MX"/>
        </w:rPr>
        <w:t xml:space="preserve">Completa </w:t>
      </w:r>
      <w:r w:rsidRPr="000C4128">
        <w:rPr>
          <w:b/>
          <w:bCs/>
          <w:lang w:val="es-MX"/>
        </w:rPr>
        <w:t>todas</w:t>
      </w:r>
      <w:r w:rsidRPr="000C4128">
        <w:rPr>
          <w:lang w:val="es-MX"/>
        </w:rPr>
        <w:t xml:space="preserve"> las celdas del cuadro</w:t>
      </w:r>
    </w:p>
    <w:p w14:paraId="7FB276C8" w14:textId="77777777" w:rsidR="000C4128" w:rsidRPr="000C4128" w:rsidRDefault="000C4128" w:rsidP="000C4128">
      <w:pPr>
        <w:pStyle w:val="Compact"/>
        <w:numPr>
          <w:ilvl w:val="0"/>
          <w:numId w:val="30"/>
        </w:numPr>
        <w:rPr>
          <w:lang w:val="es-MX"/>
        </w:rPr>
      </w:pPr>
      <w:r w:rsidRPr="000C4128">
        <w:rPr>
          <w:lang w:val="es-MX"/>
        </w:rPr>
        <w:t xml:space="preserve">Incluye </w:t>
      </w:r>
      <w:r w:rsidRPr="000C4128">
        <w:rPr>
          <w:b/>
          <w:bCs/>
          <w:lang w:val="es-MX"/>
        </w:rPr>
        <w:t>mínimo 4 ventajas</w:t>
      </w:r>
      <w:r w:rsidRPr="000C4128">
        <w:rPr>
          <w:lang w:val="es-MX"/>
        </w:rPr>
        <w:t xml:space="preserve"> y </w:t>
      </w:r>
      <w:r w:rsidRPr="000C4128">
        <w:rPr>
          <w:b/>
          <w:bCs/>
          <w:lang w:val="es-MX"/>
        </w:rPr>
        <w:t>3 desventajas</w:t>
      </w:r>
      <w:r w:rsidRPr="000C4128">
        <w:rPr>
          <w:lang w:val="es-MX"/>
        </w:rPr>
        <w:t xml:space="preserve"> por plataforma</w:t>
      </w:r>
    </w:p>
    <w:p w14:paraId="7C83E265" w14:textId="77777777" w:rsidR="000C4128" w:rsidRPr="000C4128" w:rsidRDefault="000C4128" w:rsidP="000C4128">
      <w:pPr>
        <w:pStyle w:val="Compact"/>
        <w:numPr>
          <w:ilvl w:val="0"/>
          <w:numId w:val="30"/>
        </w:numPr>
        <w:rPr>
          <w:lang w:val="es-MX"/>
        </w:rPr>
      </w:pPr>
      <w:r w:rsidRPr="000C4128">
        <w:rPr>
          <w:lang w:val="es-MX"/>
        </w:rPr>
        <w:t xml:space="preserve">Agrega </w:t>
      </w:r>
      <w:r w:rsidRPr="000C4128">
        <w:rPr>
          <w:b/>
          <w:bCs/>
          <w:lang w:val="es-MX"/>
        </w:rPr>
        <w:t>citas APA</w:t>
      </w:r>
      <w:r w:rsidRPr="000C4128">
        <w:rPr>
          <w:lang w:val="es-MX"/>
        </w:rPr>
        <w:t xml:space="preserve"> en cada concepto</w:t>
      </w:r>
    </w:p>
    <w:p w14:paraId="6A9133C0" w14:textId="77777777" w:rsidR="000C4128" w:rsidRDefault="000C4128" w:rsidP="000C4128">
      <w:pPr>
        <w:pStyle w:val="Ttulo3"/>
      </w:pPr>
      <w:bookmarkStart w:id="6" w:name="plataformas-sugeridas"/>
      <w:bookmarkEnd w:id="5"/>
      <w:r>
        <w:t>Plataformas sugeridas:</w:t>
      </w:r>
    </w:p>
    <w:p w14:paraId="5F7B3EB7" w14:textId="77777777" w:rsidR="000C4128" w:rsidRDefault="000C4128" w:rsidP="000C4128">
      <w:pPr>
        <w:pStyle w:val="Compact"/>
        <w:numPr>
          <w:ilvl w:val="0"/>
          <w:numId w:val="30"/>
        </w:numPr>
      </w:pPr>
      <w:r>
        <w:t>Qlik Sense</w:t>
      </w:r>
    </w:p>
    <w:p w14:paraId="1621D6E3" w14:textId="77777777" w:rsidR="000C4128" w:rsidRDefault="000C4128" w:rsidP="000C4128">
      <w:pPr>
        <w:pStyle w:val="Compact"/>
        <w:numPr>
          <w:ilvl w:val="0"/>
          <w:numId w:val="30"/>
        </w:numPr>
      </w:pPr>
      <w:r>
        <w:t>SAS Visual Analytics</w:t>
      </w:r>
    </w:p>
    <w:p w14:paraId="2B3D853A" w14:textId="77777777" w:rsidR="000C4128" w:rsidRDefault="000C4128" w:rsidP="000C4128">
      <w:pPr>
        <w:pStyle w:val="Compact"/>
        <w:numPr>
          <w:ilvl w:val="0"/>
          <w:numId w:val="30"/>
        </w:numPr>
      </w:pPr>
      <w:r>
        <w:t>Splunk</w:t>
      </w:r>
    </w:p>
    <w:p w14:paraId="722CD5D6" w14:textId="77777777" w:rsidR="000C4128" w:rsidRDefault="000C4128" w:rsidP="000C4128">
      <w:pPr>
        <w:pStyle w:val="Compact"/>
        <w:numPr>
          <w:ilvl w:val="0"/>
          <w:numId w:val="30"/>
        </w:numPr>
      </w:pPr>
      <w:r>
        <w:t>Looker</w:t>
      </w:r>
    </w:p>
    <w:p w14:paraId="3D1475CB" w14:textId="77777777" w:rsidR="000C4128" w:rsidRDefault="000C4128" w:rsidP="000C4128">
      <w:pPr>
        <w:pStyle w:val="Compact"/>
        <w:numPr>
          <w:ilvl w:val="0"/>
          <w:numId w:val="30"/>
        </w:numPr>
      </w:pPr>
      <w:r>
        <w:t xml:space="preserve">AWS </w:t>
      </w:r>
      <w:proofErr w:type="spellStart"/>
      <w:r>
        <w:t>QuickSight</w:t>
      </w:r>
      <w:proofErr w:type="spellEnd"/>
    </w:p>
    <w:p w14:paraId="54F7BABF" w14:textId="77777777" w:rsidR="000C4128" w:rsidRDefault="000C4128" w:rsidP="000C4128">
      <w:pPr>
        <w:pStyle w:val="Compact"/>
        <w:numPr>
          <w:ilvl w:val="0"/>
          <w:numId w:val="30"/>
        </w:numPr>
      </w:pPr>
      <w:r>
        <w:t>Apache Spark</w:t>
      </w:r>
    </w:p>
    <w:p w14:paraId="3EC40E99" w14:textId="77777777" w:rsidR="000C4128" w:rsidRDefault="000C4128" w:rsidP="000C4128">
      <w:pPr>
        <w:pStyle w:val="Compact"/>
        <w:numPr>
          <w:ilvl w:val="0"/>
          <w:numId w:val="30"/>
        </w:numPr>
      </w:pPr>
      <w:r>
        <w:t>Domo</w:t>
      </w:r>
    </w:p>
    <w:p w14:paraId="0270DBED" w14:textId="77777777" w:rsidR="000C4128" w:rsidRDefault="000C4128" w:rsidP="000C4128">
      <w:pPr>
        <w:pStyle w:val="Compact"/>
        <w:numPr>
          <w:ilvl w:val="0"/>
          <w:numId w:val="30"/>
        </w:numPr>
      </w:pPr>
      <w:r>
        <w:t>Sisense</w:t>
      </w:r>
    </w:p>
    <w:p w14:paraId="3EB1CC7E" w14:textId="77777777" w:rsidR="000C4128" w:rsidRDefault="000C4128" w:rsidP="000C4128">
      <w:pPr>
        <w:pStyle w:val="Compact"/>
        <w:numPr>
          <w:ilvl w:val="0"/>
          <w:numId w:val="30"/>
        </w:numPr>
      </w:pPr>
      <w:r>
        <w:t>Palantir</w:t>
      </w:r>
    </w:p>
    <w:p w14:paraId="45FEDCDC" w14:textId="77777777" w:rsidR="000C4128" w:rsidRDefault="000C4128" w:rsidP="000C4128">
      <w:pPr>
        <w:pStyle w:val="Compact"/>
        <w:numPr>
          <w:ilvl w:val="0"/>
          <w:numId w:val="30"/>
        </w:numPr>
      </w:pPr>
      <w:proofErr w:type="spellStart"/>
      <w:r>
        <w:t>DataRobot</w:t>
      </w:r>
      <w:proofErr w:type="spellEnd"/>
    </w:p>
    <w:p w14:paraId="5D6BC1A8" w14:textId="77777777" w:rsidR="000C4128" w:rsidRDefault="000C4128" w:rsidP="000C4128">
      <w:pPr>
        <w:pStyle w:val="Compact"/>
        <w:numPr>
          <w:ilvl w:val="0"/>
          <w:numId w:val="30"/>
        </w:numPr>
      </w:pPr>
      <w:r>
        <w:t>Alteryx</w:t>
      </w:r>
    </w:p>
    <w:p w14:paraId="09F12CCA" w14:textId="77777777" w:rsidR="000C4128" w:rsidRDefault="000C4128" w:rsidP="000C4128">
      <w:pPr>
        <w:pStyle w:val="Compact"/>
        <w:numPr>
          <w:ilvl w:val="0"/>
          <w:numId w:val="30"/>
        </w:numPr>
      </w:pPr>
      <w:r>
        <w:lastRenderedPageBreak/>
        <w:t>KNIME</w:t>
      </w:r>
    </w:p>
    <w:p w14:paraId="2D6F0115" w14:textId="77777777" w:rsidR="000C4128" w:rsidRDefault="000C4128" w:rsidP="000C4128">
      <w:pPr>
        <w:pStyle w:val="Compact"/>
      </w:pPr>
    </w:p>
    <w:p w14:paraId="40E58DB1" w14:textId="1FCBB52D" w:rsidR="000C4128" w:rsidRPr="000C4128" w:rsidRDefault="000C4128" w:rsidP="000C4128">
      <w:pPr>
        <w:pStyle w:val="Compact"/>
        <w:rPr>
          <w:b/>
          <w:bCs/>
          <w:lang w:val="es-MX"/>
        </w:rPr>
      </w:pPr>
      <w:r w:rsidRPr="000C4128">
        <w:rPr>
          <w:b/>
          <w:bCs/>
          <w:lang w:val="es-MX"/>
        </w:rPr>
        <w:t>Cuadro comparativo, herramientas para el análisis de datos</w:t>
      </w:r>
    </w:p>
    <w:tbl>
      <w:tblPr>
        <w:tblStyle w:val="Tabladelista3-nfasis1"/>
        <w:tblW w:w="5000" w:type="pct"/>
        <w:tblLook w:val="0020" w:firstRow="1" w:lastRow="0" w:firstColumn="0" w:lastColumn="0" w:noHBand="0" w:noVBand="0"/>
      </w:tblPr>
      <w:tblGrid>
        <w:gridCol w:w="1338"/>
        <w:gridCol w:w="1076"/>
        <w:gridCol w:w="1299"/>
        <w:gridCol w:w="1023"/>
        <w:gridCol w:w="1332"/>
        <w:gridCol w:w="2228"/>
      </w:tblGrid>
      <w:tr w:rsidR="000C4128" w:rsidRPr="003D1E59" w14:paraId="7C202553" w14:textId="77777777" w:rsidTr="00D356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450044C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PLATAFORMA</w:t>
            </w:r>
          </w:p>
        </w:tc>
        <w:tc>
          <w:tcPr>
            <w:tcW w:w="0" w:type="auto"/>
          </w:tcPr>
          <w:p w14:paraId="0CC192F5" w14:textId="77777777" w:rsidR="000C4128" w:rsidRPr="003D1E59" w:rsidRDefault="000C4128" w:rsidP="00D356E9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EMPRESA / AÑO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92F6F15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DESCRIPCIÓN</w:t>
            </w:r>
          </w:p>
        </w:tc>
        <w:tc>
          <w:tcPr>
            <w:tcW w:w="0" w:type="auto"/>
          </w:tcPr>
          <w:p w14:paraId="2BC56DAB" w14:textId="77777777" w:rsidR="000C4128" w:rsidRPr="003D1E59" w:rsidRDefault="000C4128" w:rsidP="00D356E9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VENTAJAS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00D0878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DESVENTAJAS</w:t>
            </w:r>
          </w:p>
        </w:tc>
        <w:tc>
          <w:tcPr>
            <w:tcW w:w="0" w:type="auto"/>
          </w:tcPr>
          <w:p w14:paraId="1F0ACB26" w14:textId="77777777" w:rsidR="000C4128" w:rsidRPr="003D1E59" w:rsidRDefault="000C4128" w:rsidP="00D356E9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TIPO DE LICENCIA</w:t>
            </w:r>
          </w:p>
        </w:tc>
      </w:tr>
      <w:tr w:rsidR="000C4128" w:rsidRPr="003D1E59" w14:paraId="4141AB9B" w14:textId="77777777" w:rsidTr="00D356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844EE04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b/>
                <w:bCs/>
                <w:sz w:val="20"/>
                <w:szCs w:val="20"/>
              </w:rPr>
              <w:t>[Plataforma 1]</w:t>
            </w:r>
          </w:p>
        </w:tc>
        <w:tc>
          <w:tcPr>
            <w:tcW w:w="0" w:type="auto"/>
          </w:tcPr>
          <w:p w14:paraId="076BFBE1" w14:textId="77777777" w:rsidR="000C4128" w:rsidRPr="003D1E59" w:rsidRDefault="000C4128" w:rsidP="00D356E9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[Empresa, 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año]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(</w:t>
            </w:r>
            <w:proofErr w:type="spellStart"/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Referencia</w:t>
            </w:r>
            <w:proofErr w:type="spell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, 2024)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4AA93EB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  <w:lang w:val="es-MX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[Descripción detallada de la plataforma]</w:t>
            </w:r>
          </w:p>
        </w:tc>
        <w:tc>
          <w:tcPr>
            <w:tcW w:w="0" w:type="auto"/>
          </w:tcPr>
          <w:p w14:paraId="2EF98C84" w14:textId="77777777" w:rsidR="000C4128" w:rsidRPr="003D1E59" w:rsidRDefault="000C4128" w:rsidP="00D356E9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  <w:lang w:val="es-MX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• [Ventaja 1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2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3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4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  <w:lang w:val="es-MX"/>
              </w:rPr>
              <w:t>(</w:t>
            </w:r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  <w:lang w:val="es-MX"/>
              </w:rPr>
              <w:t>Autor, 2024)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6907E3E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•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1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2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3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(</w:t>
            </w:r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Autor, 2024)</w:t>
            </w:r>
          </w:p>
        </w:tc>
        <w:tc>
          <w:tcPr>
            <w:tcW w:w="0" w:type="auto"/>
          </w:tcPr>
          <w:p w14:paraId="6047E5A4" w14:textId="77777777" w:rsidR="000C4128" w:rsidRPr="003D1E59" w:rsidRDefault="000C4128" w:rsidP="00D356E9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Gratuita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/Pago/Freemium]</w:t>
            </w:r>
          </w:p>
        </w:tc>
      </w:tr>
      <w:tr w:rsidR="000C4128" w:rsidRPr="003D1E59" w14:paraId="677C13A6" w14:textId="77777777" w:rsidTr="00D356E9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F6129C9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b/>
                <w:bCs/>
                <w:sz w:val="20"/>
                <w:szCs w:val="20"/>
              </w:rPr>
              <w:t>[Plataforma 2]</w:t>
            </w:r>
          </w:p>
        </w:tc>
        <w:tc>
          <w:tcPr>
            <w:tcW w:w="0" w:type="auto"/>
          </w:tcPr>
          <w:p w14:paraId="1D8CBAA5" w14:textId="77777777" w:rsidR="000C4128" w:rsidRPr="003D1E59" w:rsidRDefault="000C4128" w:rsidP="00D356E9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[Empresa, 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año]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(</w:t>
            </w:r>
            <w:proofErr w:type="spellStart"/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Referencia</w:t>
            </w:r>
            <w:proofErr w:type="spell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, 2024)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AE10F61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  <w:lang w:val="es-MX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[Descripción detallada de la plataforma]</w:t>
            </w:r>
          </w:p>
        </w:tc>
        <w:tc>
          <w:tcPr>
            <w:tcW w:w="0" w:type="auto"/>
          </w:tcPr>
          <w:p w14:paraId="6717C1FF" w14:textId="77777777" w:rsidR="000C4128" w:rsidRPr="003D1E59" w:rsidRDefault="000C4128" w:rsidP="00D356E9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  <w:lang w:val="es-MX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• [Ventaja 1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2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3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4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  <w:lang w:val="es-MX"/>
              </w:rPr>
              <w:t>(</w:t>
            </w:r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  <w:lang w:val="es-MX"/>
              </w:rPr>
              <w:t>Autor, 2024)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57A319A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•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1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2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3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(</w:t>
            </w:r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Autor, 2024)</w:t>
            </w:r>
          </w:p>
        </w:tc>
        <w:tc>
          <w:tcPr>
            <w:tcW w:w="0" w:type="auto"/>
          </w:tcPr>
          <w:p w14:paraId="0BCD8BE2" w14:textId="77777777" w:rsidR="000C4128" w:rsidRPr="003D1E59" w:rsidRDefault="000C4128" w:rsidP="00D356E9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Gratuita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/Pago/Freemium]</w:t>
            </w:r>
          </w:p>
        </w:tc>
      </w:tr>
      <w:tr w:rsidR="000C4128" w:rsidRPr="003D1E59" w14:paraId="23BDE765" w14:textId="77777777" w:rsidTr="00D356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1E0AAA23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b/>
                <w:bCs/>
                <w:sz w:val="20"/>
                <w:szCs w:val="20"/>
              </w:rPr>
              <w:t>[Plataforma 3]</w:t>
            </w:r>
          </w:p>
        </w:tc>
        <w:tc>
          <w:tcPr>
            <w:tcW w:w="0" w:type="auto"/>
          </w:tcPr>
          <w:p w14:paraId="1A2DCA99" w14:textId="77777777" w:rsidR="000C4128" w:rsidRPr="003D1E59" w:rsidRDefault="000C4128" w:rsidP="00D356E9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[Empresa, 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año]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(</w:t>
            </w:r>
            <w:proofErr w:type="spellStart"/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Referencia</w:t>
            </w:r>
            <w:proofErr w:type="spell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, 2024)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9C206CD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  <w:lang w:val="es-MX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[Descripción detallada de la plataforma]</w:t>
            </w:r>
          </w:p>
        </w:tc>
        <w:tc>
          <w:tcPr>
            <w:tcW w:w="0" w:type="auto"/>
          </w:tcPr>
          <w:p w14:paraId="538BE1A7" w14:textId="77777777" w:rsidR="000C4128" w:rsidRPr="003D1E59" w:rsidRDefault="000C4128" w:rsidP="00D356E9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  <w:lang w:val="es-MX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• [Ventaja 1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2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3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4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  <w:lang w:val="es-MX"/>
              </w:rPr>
              <w:t>(</w:t>
            </w:r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  <w:lang w:val="es-MX"/>
              </w:rPr>
              <w:t>Autor, 2024)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85CB52F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•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1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2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3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(</w:t>
            </w:r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Autor, 2024)</w:t>
            </w:r>
          </w:p>
        </w:tc>
        <w:tc>
          <w:tcPr>
            <w:tcW w:w="0" w:type="auto"/>
          </w:tcPr>
          <w:p w14:paraId="579FAD08" w14:textId="77777777" w:rsidR="000C4128" w:rsidRPr="003D1E59" w:rsidRDefault="000C4128" w:rsidP="00D356E9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Gratuita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/Pago/Freemium]</w:t>
            </w:r>
          </w:p>
        </w:tc>
      </w:tr>
      <w:tr w:rsidR="000C4128" w:rsidRPr="003D1E59" w14:paraId="3A893D46" w14:textId="77777777" w:rsidTr="00D356E9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762DF37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b/>
                <w:bCs/>
                <w:sz w:val="20"/>
                <w:szCs w:val="20"/>
              </w:rPr>
              <w:t>[Plataforma 4]</w:t>
            </w:r>
          </w:p>
        </w:tc>
        <w:tc>
          <w:tcPr>
            <w:tcW w:w="0" w:type="auto"/>
          </w:tcPr>
          <w:p w14:paraId="371A0C6F" w14:textId="77777777" w:rsidR="000C4128" w:rsidRPr="003D1E59" w:rsidRDefault="000C4128" w:rsidP="00D356E9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[Empresa, 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año]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(</w:t>
            </w:r>
            <w:proofErr w:type="spellStart"/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Referencia</w:t>
            </w:r>
            <w:proofErr w:type="spell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, 2024)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7D5BD4CA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  <w:lang w:val="es-MX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[Descripción detallada de la plataforma]</w:t>
            </w:r>
          </w:p>
        </w:tc>
        <w:tc>
          <w:tcPr>
            <w:tcW w:w="0" w:type="auto"/>
          </w:tcPr>
          <w:p w14:paraId="46FF3AC0" w14:textId="77777777" w:rsidR="000C4128" w:rsidRPr="003D1E59" w:rsidRDefault="000C4128" w:rsidP="00D356E9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  <w:lang w:val="es-MX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• [Ventaja 1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2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3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4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  <w:lang w:val="es-MX"/>
              </w:rPr>
              <w:t>(</w:t>
            </w:r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  <w:lang w:val="es-MX"/>
              </w:rPr>
              <w:t>Autor, 2024)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87DAAD8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•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1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2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3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(</w:t>
            </w:r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Autor, 2024)</w:t>
            </w:r>
          </w:p>
        </w:tc>
        <w:tc>
          <w:tcPr>
            <w:tcW w:w="0" w:type="auto"/>
          </w:tcPr>
          <w:p w14:paraId="18100B2B" w14:textId="77777777" w:rsidR="000C4128" w:rsidRPr="003D1E59" w:rsidRDefault="000C4128" w:rsidP="00D356E9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Gratuita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/Pago/Freemium]</w:t>
            </w:r>
          </w:p>
        </w:tc>
      </w:tr>
      <w:tr w:rsidR="000C4128" w:rsidRPr="003D1E59" w14:paraId="0B66D09F" w14:textId="77777777" w:rsidTr="00D356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3E00794D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b/>
                <w:bCs/>
                <w:sz w:val="20"/>
                <w:szCs w:val="20"/>
              </w:rPr>
              <w:t>[Plataforma 5]</w:t>
            </w:r>
          </w:p>
        </w:tc>
        <w:tc>
          <w:tcPr>
            <w:tcW w:w="0" w:type="auto"/>
          </w:tcPr>
          <w:p w14:paraId="333A54C4" w14:textId="77777777" w:rsidR="000C4128" w:rsidRPr="003D1E59" w:rsidRDefault="000C4128" w:rsidP="00D356E9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[Empresa, 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año]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(</w:t>
            </w:r>
            <w:proofErr w:type="spellStart"/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Referencia</w:t>
            </w:r>
            <w:proofErr w:type="spell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, 2024)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FD2BC37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  <w:lang w:val="es-MX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[Descripción detallada de la plataforma]</w:t>
            </w:r>
          </w:p>
        </w:tc>
        <w:tc>
          <w:tcPr>
            <w:tcW w:w="0" w:type="auto"/>
          </w:tcPr>
          <w:p w14:paraId="328B8217" w14:textId="77777777" w:rsidR="000C4128" w:rsidRPr="003D1E59" w:rsidRDefault="000C4128" w:rsidP="00D356E9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  <w:lang w:val="es-MX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• [Ventaja 1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2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</w:t>
            </w:r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lastRenderedPageBreak/>
              <w:t>[Ventaja 3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 [Ventaja 4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  <w:lang w:val="es-MX"/>
              </w:rPr>
              <w:t xml:space="preserve">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  <w:lang w:val="es-MX"/>
              </w:rPr>
              <w:t>(</w:t>
            </w:r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  <w:lang w:val="es-MX"/>
              </w:rPr>
              <w:t>Autor, 2024)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D0A8CB7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lastRenderedPageBreak/>
              <w:t>•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1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2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]  •</w:t>
            </w:r>
            <w:proofErr w:type="gram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</w:t>
            </w: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lastRenderedPageBreak/>
              <w:t>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Desventaja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 3</w:t>
            </w:r>
            <w:proofErr w:type="gram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 xml:space="preserve">]  </w:t>
            </w:r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(</w:t>
            </w:r>
            <w:proofErr w:type="gramEnd"/>
            <w:r w:rsidRPr="003D1E59">
              <w:rPr>
                <w:rFonts w:ascii="Cambria" w:eastAsia="Cambria" w:hAnsi="Cambria" w:cs="Times New Roman"/>
                <w:i/>
                <w:iCs/>
                <w:sz w:val="20"/>
                <w:szCs w:val="20"/>
              </w:rPr>
              <w:t>Autor, 2024)</w:t>
            </w:r>
          </w:p>
        </w:tc>
        <w:tc>
          <w:tcPr>
            <w:tcW w:w="0" w:type="auto"/>
          </w:tcPr>
          <w:p w14:paraId="08C51297" w14:textId="77777777" w:rsidR="000C4128" w:rsidRPr="003D1E59" w:rsidRDefault="000C4128" w:rsidP="00D356E9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Times New Roman"/>
                <w:sz w:val="20"/>
                <w:szCs w:val="20"/>
              </w:rPr>
            </w:pPr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lastRenderedPageBreak/>
              <w:t>[</w:t>
            </w:r>
            <w:proofErr w:type="spellStart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Gratuita</w:t>
            </w:r>
            <w:proofErr w:type="spellEnd"/>
            <w:r w:rsidRPr="003D1E59">
              <w:rPr>
                <w:rFonts w:ascii="Cambria" w:eastAsia="Cambria" w:hAnsi="Cambria" w:cs="Times New Roman"/>
                <w:sz w:val="20"/>
                <w:szCs w:val="20"/>
              </w:rPr>
              <w:t>/Pago/Freemium]</w:t>
            </w:r>
          </w:p>
        </w:tc>
      </w:tr>
    </w:tbl>
    <w:p w14:paraId="025E2C39" w14:textId="77777777" w:rsidR="000C4128" w:rsidRDefault="000C4128" w:rsidP="000C4128">
      <w:r>
        <w:pict w14:anchorId="69E3061B">
          <v:rect id="_x0000_i1049" style="width:0;height:1.5pt" o:hralign="center" o:hrstd="t" o:hr="t"/>
        </w:pict>
      </w:r>
    </w:p>
    <w:p w14:paraId="71D32C9E" w14:textId="77777777" w:rsidR="000C4128" w:rsidRDefault="000C4128" w:rsidP="000C4128">
      <w:pPr>
        <w:pStyle w:val="Ttulo2"/>
      </w:pPr>
      <w:bookmarkStart w:id="7" w:name="ejercicios-prácticos"/>
      <w:bookmarkEnd w:id="4"/>
      <w:bookmarkEnd w:id="6"/>
      <w:r>
        <w:t>3. EJERCICIOS PRÁCTICOS</w:t>
      </w:r>
    </w:p>
    <w:p w14:paraId="4D63A628" w14:textId="77777777" w:rsidR="000C4128" w:rsidRDefault="000C4128" w:rsidP="000C4128">
      <w:pPr>
        <w:pStyle w:val="Ttulo3"/>
      </w:pPr>
      <w:bookmarkStart w:id="8" w:name="X05d4b1968fdad46fd4d32f18af28a5587d4b76f"/>
      <w:r>
        <w:t xml:space="preserve">3.1 Ejercicio </w:t>
      </w:r>
      <w:proofErr w:type="spellStart"/>
      <w:r>
        <w:t>Power</w:t>
      </w:r>
      <w:proofErr w:type="spellEnd"/>
      <w:r>
        <w:t xml:space="preserve"> BI - Análisis de GDP Mundial</w:t>
      </w:r>
    </w:p>
    <w:p w14:paraId="02EA2793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b/>
          <w:bCs/>
          <w:lang w:val="es-MX"/>
        </w:rPr>
        <w:t>Objetivo:</w:t>
      </w:r>
      <w:r w:rsidRPr="000C4128">
        <w:rPr>
          <w:lang w:val="es-MX"/>
        </w:rPr>
        <w:t xml:space="preserve"> Analizar datos económicos mundiales usando </w:t>
      </w:r>
      <w:proofErr w:type="spellStart"/>
      <w:r w:rsidRPr="000C4128">
        <w:rPr>
          <w:lang w:val="es-MX"/>
        </w:rPr>
        <w:t>Power</w:t>
      </w:r>
      <w:proofErr w:type="spellEnd"/>
      <w:r w:rsidRPr="000C4128">
        <w:rPr>
          <w:lang w:val="es-MX"/>
        </w:rPr>
        <w:t xml:space="preserve"> BI Desktop</w:t>
      </w:r>
    </w:p>
    <w:p w14:paraId="6BFCDA1D" w14:textId="77777777" w:rsidR="000C4128" w:rsidRDefault="000C4128" w:rsidP="000C4128">
      <w:pPr>
        <w:pStyle w:val="Ttulo4"/>
      </w:pPr>
      <w:bookmarkStart w:id="9" w:name="pasos-realizados"/>
      <w:r>
        <w:t>Pasos realizados:</w:t>
      </w:r>
    </w:p>
    <w:p w14:paraId="5E486EB7" w14:textId="77777777" w:rsidR="000C4128" w:rsidRPr="000C4128" w:rsidRDefault="000C4128" w:rsidP="000C4128">
      <w:pPr>
        <w:pStyle w:val="Compact"/>
        <w:numPr>
          <w:ilvl w:val="0"/>
          <w:numId w:val="33"/>
        </w:numPr>
        <w:rPr>
          <w:lang w:val="es-MX"/>
        </w:rPr>
      </w:pPr>
      <w:r w:rsidRPr="000C4128">
        <w:rPr>
          <w:b/>
          <w:bCs/>
          <w:lang w:val="es-MX"/>
        </w:rPr>
        <w:t>Carga de datos:</w:t>
      </w:r>
      <w:r w:rsidRPr="000C4128">
        <w:rPr>
          <w:lang w:val="es-MX"/>
        </w:rPr>
        <w:t xml:space="preserve"> Importé el </w:t>
      </w:r>
      <w:proofErr w:type="spellStart"/>
      <w:r w:rsidRPr="000C4128">
        <w:rPr>
          <w:lang w:val="es-MX"/>
        </w:rPr>
        <w:t>dataset</w:t>
      </w:r>
      <w:proofErr w:type="spellEnd"/>
      <w:r w:rsidRPr="000C4128">
        <w:rPr>
          <w:lang w:val="es-MX"/>
        </w:rPr>
        <w:t xml:space="preserve"> desde la URL proporcionada</w:t>
      </w:r>
    </w:p>
    <w:p w14:paraId="1BCC4DB5" w14:textId="77777777" w:rsidR="000C4128" w:rsidRPr="000C4128" w:rsidRDefault="000C4128" w:rsidP="000C4128">
      <w:pPr>
        <w:pStyle w:val="Compact"/>
        <w:numPr>
          <w:ilvl w:val="0"/>
          <w:numId w:val="33"/>
        </w:numPr>
        <w:rPr>
          <w:lang w:val="es-MX"/>
        </w:rPr>
      </w:pPr>
      <w:r w:rsidRPr="000C4128">
        <w:rPr>
          <w:b/>
          <w:bCs/>
          <w:lang w:val="es-MX"/>
        </w:rPr>
        <w:t>Creación de visualizaciones:</w:t>
      </w:r>
      <w:r w:rsidRPr="000C4128">
        <w:rPr>
          <w:lang w:val="es-MX"/>
        </w:rPr>
        <w:t xml:space="preserve"> Desarrollé tabla, gráfico de barras y mapa</w:t>
      </w:r>
    </w:p>
    <w:p w14:paraId="07CDC976" w14:textId="77777777" w:rsidR="000C4128" w:rsidRPr="000C4128" w:rsidRDefault="000C4128" w:rsidP="000C4128">
      <w:pPr>
        <w:pStyle w:val="Compact"/>
        <w:numPr>
          <w:ilvl w:val="0"/>
          <w:numId w:val="33"/>
        </w:numPr>
        <w:rPr>
          <w:lang w:val="es-MX"/>
        </w:rPr>
      </w:pPr>
      <w:r w:rsidRPr="000C4128">
        <w:rPr>
          <w:b/>
          <w:bCs/>
          <w:lang w:val="es-MX"/>
        </w:rPr>
        <w:t>Aplicación de filtros:</w:t>
      </w:r>
      <w:r w:rsidRPr="000C4128">
        <w:rPr>
          <w:lang w:val="es-MX"/>
        </w:rPr>
        <w:t xml:space="preserve"> Configuré filtros para los top 15 países por GDP</w:t>
      </w:r>
    </w:p>
    <w:p w14:paraId="7CB669E3" w14:textId="77777777" w:rsidR="000C4128" w:rsidRPr="000C4128" w:rsidRDefault="000C4128" w:rsidP="000C4128">
      <w:pPr>
        <w:pStyle w:val="Compact"/>
        <w:numPr>
          <w:ilvl w:val="0"/>
          <w:numId w:val="33"/>
        </w:numPr>
        <w:rPr>
          <w:lang w:val="es-MX"/>
        </w:rPr>
      </w:pPr>
      <w:r w:rsidRPr="000C4128">
        <w:rPr>
          <w:b/>
          <w:bCs/>
          <w:lang w:val="es-MX"/>
        </w:rPr>
        <w:t>Análisis de resultados:</w:t>
      </w:r>
      <w:r w:rsidRPr="000C4128">
        <w:rPr>
          <w:lang w:val="es-MX"/>
        </w:rPr>
        <w:t xml:space="preserve"> [Explica aquí tus hallazgos]</w:t>
      </w:r>
    </w:p>
    <w:p w14:paraId="7D09283D" w14:textId="77777777" w:rsidR="000C4128" w:rsidRPr="003D1E59" w:rsidRDefault="000C4128" w:rsidP="000C4128">
      <w:pPr>
        <w:pStyle w:val="Ttulo4"/>
      </w:pPr>
      <w:bookmarkStart w:id="10" w:name="captura-de-pantalla"/>
      <w:bookmarkEnd w:id="9"/>
      <w:r>
        <w:t>Captura de pantalla: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00" w:firstRow="0" w:lastRow="0" w:firstColumn="0" w:lastColumn="0" w:noHBand="0" w:noVBand="1"/>
      </w:tblPr>
      <w:tblGrid>
        <w:gridCol w:w="5345"/>
      </w:tblGrid>
      <w:tr w:rsidR="000C4128" w14:paraId="3A60754B" w14:textId="77777777" w:rsidTr="00D356E9">
        <w:trPr>
          <w:jc w:val="center"/>
        </w:trPr>
        <w:tc>
          <w:tcPr>
            <w:tcW w:w="0" w:type="auto"/>
          </w:tcPr>
          <w:p w14:paraId="6359B940" w14:textId="77777777" w:rsidR="000C4128" w:rsidRPr="000C4128" w:rsidRDefault="000C4128" w:rsidP="00D356E9">
            <w:pPr>
              <w:pStyle w:val="Compact"/>
              <w:rPr>
                <w:i/>
                <w:iCs/>
                <w:color w:val="5B9BD5" w:themeColor="accent1"/>
                <w:lang w:val="es-MX"/>
              </w:rPr>
            </w:pPr>
          </w:p>
          <w:p w14:paraId="0424A74B" w14:textId="77777777" w:rsidR="000C4128" w:rsidRPr="000C4128" w:rsidRDefault="000C4128" w:rsidP="00D356E9">
            <w:pPr>
              <w:pStyle w:val="Compact"/>
              <w:rPr>
                <w:i/>
                <w:iCs/>
                <w:color w:val="5B9BD5" w:themeColor="accent1"/>
                <w:lang w:val="es-MX"/>
              </w:rPr>
            </w:pPr>
          </w:p>
          <w:p w14:paraId="0D328FF6" w14:textId="77777777" w:rsidR="000C4128" w:rsidRPr="000C4128" w:rsidRDefault="000C4128" w:rsidP="00D356E9">
            <w:pPr>
              <w:pStyle w:val="Compact"/>
              <w:rPr>
                <w:i/>
                <w:iCs/>
                <w:color w:val="5B9BD5" w:themeColor="accent1"/>
                <w:lang w:val="es-MX"/>
              </w:rPr>
            </w:pPr>
          </w:p>
          <w:p w14:paraId="67C98E2E" w14:textId="7777777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</w:pPr>
            <w:r w:rsidRPr="003D1E59"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  <w:t xml:space="preserve">Figura 1. </w:t>
            </w:r>
            <w:proofErr w:type="spellStart"/>
            <w:r w:rsidRPr="003D1E59"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  <w:t>Power</w:t>
            </w:r>
            <w:proofErr w:type="spellEnd"/>
            <w:r w:rsidRPr="003D1E59"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  <w:t xml:space="preserve"> BI Desktop - Análisis de GDP Mundial</w:t>
            </w:r>
          </w:p>
        </w:tc>
      </w:tr>
    </w:tbl>
    <w:p w14:paraId="21809E62" w14:textId="77777777" w:rsidR="000C4128" w:rsidRDefault="000C4128" w:rsidP="000C4128">
      <w:pPr>
        <w:pStyle w:val="ImageCaption"/>
      </w:pPr>
      <w:r>
        <w:t xml:space="preserve">Figura 1. </w:t>
      </w:r>
      <w:proofErr w:type="spellStart"/>
      <w:r>
        <w:t>Power</w:t>
      </w:r>
      <w:proofErr w:type="spellEnd"/>
      <w:r>
        <w:t xml:space="preserve"> BI Desktop - Análisis de GDP Mundial</w:t>
      </w:r>
    </w:p>
    <w:p w14:paraId="5E48CACD" w14:textId="77777777" w:rsidR="000C4128" w:rsidRDefault="000C4128" w:rsidP="000C4128">
      <w:pPr>
        <w:pStyle w:val="Textoindependiente"/>
      </w:pPr>
      <w:r>
        <w:rPr>
          <w:i/>
          <w:iCs/>
        </w:rPr>
        <w:t xml:space="preserve">Figura 1. </w:t>
      </w:r>
      <w:proofErr w:type="spellStart"/>
      <w:r>
        <w:rPr>
          <w:i/>
          <w:iCs/>
        </w:rPr>
        <w:t>Dashboard</w:t>
      </w:r>
      <w:proofErr w:type="spellEnd"/>
      <w:r>
        <w:rPr>
          <w:i/>
          <w:iCs/>
        </w:rPr>
        <w:t xml:space="preserve"> de </w:t>
      </w:r>
      <w:proofErr w:type="spellStart"/>
      <w:r>
        <w:rPr>
          <w:i/>
          <w:iCs/>
        </w:rPr>
        <w:t>Power</w:t>
      </w:r>
      <w:proofErr w:type="spellEnd"/>
      <w:r>
        <w:rPr>
          <w:i/>
          <w:iCs/>
        </w:rPr>
        <w:t xml:space="preserve"> BI mostrando el análisis del GDP mundial con visualizaciones de tabla, gráfico de barras y mapa geográfico.</w:t>
      </w:r>
    </w:p>
    <w:p w14:paraId="2998F2F7" w14:textId="77777777" w:rsidR="000C4128" w:rsidRDefault="000C4128" w:rsidP="000C4128">
      <w:pPr>
        <w:pStyle w:val="Ttulo4"/>
      </w:pPr>
      <w:bookmarkStart w:id="11" w:name="explicación-de-resultados"/>
      <w:bookmarkEnd w:id="10"/>
      <w:r>
        <w:t>Explicación de resultados:</w:t>
      </w:r>
    </w:p>
    <w:p w14:paraId="6BADB50F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b/>
          <w:bCs/>
          <w:lang w:val="es-MX"/>
        </w:rPr>
        <w:t>Datos cargados:</w:t>
      </w:r>
      <w:r w:rsidRPr="000C4128">
        <w:rPr>
          <w:lang w:val="es-MX"/>
        </w:rPr>
        <w:t xml:space="preserve"> [Explica qué datos se cargaron, cuántos países, qué información contiene]</w:t>
      </w:r>
    </w:p>
    <w:p w14:paraId="0207FDA9" w14:textId="77777777" w:rsidR="000C4128" w:rsidRDefault="000C4128" w:rsidP="000C4128">
      <w:pPr>
        <w:pStyle w:val="Textoindependiente"/>
      </w:pPr>
      <w:r>
        <w:rPr>
          <w:b/>
          <w:bCs/>
        </w:rPr>
        <w:t>Gráfico de barras:</w:t>
      </w:r>
      <w:r>
        <w:t xml:space="preserve"> [Analiza cuáles son los 5 países con mayor GDP, qué patrones observas]</w:t>
      </w:r>
    </w:p>
    <w:p w14:paraId="079ADD97" w14:textId="77777777" w:rsidR="000C4128" w:rsidRDefault="000C4128" w:rsidP="000C4128">
      <w:pPr>
        <w:pStyle w:val="Textoindependiente"/>
      </w:pPr>
      <w:r>
        <w:rPr>
          <w:b/>
          <w:bCs/>
        </w:rPr>
        <w:t>Mapa geográfico:</w:t>
      </w:r>
      <w:r>
        <w:t xml:space="preserve"> [Describe cómo se distribuye geográficamente la riqueza mundial]</w:t>
      </w:r>
    </w:p>
    <w:p w14:paraId="5B33AF3D" w14:textId="77777777" w:rsidR="000C4128" w:rsidRDefault="000C4128" w:rsidP="000C4128">
      <w:pPr>
        <w:pStyle w:val="Textoindependiente"/>
      </w:pPr>
      <w:r>
        <w:rPr>
          <w:b/>
          <w:bCs/>
        </w:rPr>
        <w:t>Filtros aplicados:</w:t>
      </w:r>
      <w:r>
        <w:t xml:space="preserve"> [Explica cómo cambian los resultados al aplicar filtros]</w:t>
      </w:r>
    </w:p>
    <w:p w14:paraId="68D6AFA2" w14:textId="77777777" w:rsidR="000C4128" w:rsidRDefault="000C4128" w:rsidP="000C4128">
      <w:pPr>
        <w:pStyle w:val="Ttulo4"/>
      </w:pPr>
      <w:bookmarkStart w:id="12" w:name="insights-económicos-identificados"/>
      <w:bookmarkEnd w:id="11"/>
      <w:proofErr w:type="spellStart"/>
      <w:r>
        <w:t>Insights</w:t>
      </w:r>
      <w:proofErr w:type="spellEnd"/>
      <w:r>
        <w:t xml:space="preserve"> económicos identificados:</w:t>
      </w:r>
    </w:p>
    <w:p w14:paraId="0F1CCDC5" w14:textId="77777777" w:rsidR="000C4128" w:rsidRPr="000C4128" w:rsidRDefault="000C4128" w:rsidP="000C4128">
      <w:pPr>
        <w:pStyle w:val="Compact"/>
        <w:numPr>
          <w:ilvl w:val="0"/>
          <w:numId w:val="30"/>
        </w:numPr>
        <w:rPr>
          <w:lang w:val="es-MX"/>
        </w:rPr>
      </w:pPr>
      <w:r w:rsidRPr="000C4128">
        <w:rPr>
          <w:lang w:val="es-MX"/>
        </w:rPr>
        <w:t>[</w:t>
      </w:r>
      <w:proofErr w:type="spellStart"/>
      <w:r w:rsidRPr="000C4128">
        <w:rPr>
          <w:lang w:val="es-MX"/>
        </w:rPr>
        <w:t>Insight</w:t>
      </w:r>
      <w:proofErr w:type="spellEnd"/>
      <w:r w:rsidRPr="000C4128">
        <w:rPr>
          <w:lang w:val="es-MX"/>
        </w:rPr>
        <w:t xml:space="preserve"> 1 sobre la distribución de riqueza]</w:t>
      </w:r>
    </w:p>
    <w:p w14:paraId="5F0EB1F7" w14:textId="77777777" w:rsidR="000C4128" w:rsidRDefault="000C4128" w:rsidP="000C4128">
      <w:pPr>
        <w:pStyle w:val="Compact"/>
        <w:numPr>
          <w:ilvl w:val="0"/>
          <w:numId w:val="30"/>
        </w:numPr>
      </w:pPr>
      <w:r>
        <w:t xml:space="preserve">[Insight 2 sobre </w:t>
      </w:r>
      <w:proofErr w:type="spellStart"/>
      <w:r>
        <w:t>patrones</w:t>
      </w:r>
      <w:proofErr w:type="spellEnd"/>
      <w:r>
        <w:t xml:space="preserve"> </w:t>
      </w:r>
      <w:proofErr w:type="spellStart"/>
      <w:r>
        <w:t>geográficos</w:t>
      </w:r>
      <w:proofErr w:type="spellEnd"/>
      <w:r>
        <w:t>]</w:t>
      </w:r>
    </w:p>
    <w:p w14:paraId="51CE41CC" w14:textId="77777777" w:rsidR="000C4128" w:rsidRDefault="000C4128" w:rsidP="000C4128">
      <w:pPr>
        <w:pStyle w:val="Compact"/>
        <w:numPr>
          <w:ilvl w:val="0"/>
          <w:numId w:val="30"/>
        </w:numPr>
      </w:pPr>
      <w:r>
        <w:t xml:space="preserve">[Insight 3 sobre </w:t>
      </w:r>
      <w:proofErr w:type="spellStart"/>
      <w:r>
        <w:t>concentración</w:t>
      </w:r>
      <w:proofErr w:type="spellEnd"/>
      <w:r>
        <w:t xml:space="preserve"> </w:t>
      </w:r>
      <w:proofErr w:type="spellStart"/>
      <w:r>
        <w:t>económica</w:t>
      </w:r>
      <w:proofErr w:type="spellEnd"/>
      <w:r>
        <w:t>]</w:t>
      </w:r>
    </w:p>
    <w:p w14:paraId="70BF0C9E" w14:textId="77777777" w:rsidR="000C4128" w:rsidRDefault="000C4128" w:rsidP="000C4128">
      <w:pPr>
        <w:pStyle w:val="Ttulo4"/>
      </w:pPr>
      <w:bookmarkStart w:id="13" w:name="evaluación-de-power-bi"/>
      <w:bookmarkEnd w:id="12"/>
      <w:r>
        <w:t xml:space="preserve">Evaluación de </w:t>
      </w:r>
      <w:proofErr w:type="spellStart"/>
      <w:r>
        <w:t>Power</w:t>
      </w:r>
      <w:proofErr w:type="spellEnd"/>
      <w:r>
        <w:t xml:space="preserve"> BI:</w:t>
      </w:r>
    </w:p>
    <w:p w14:paraId="6C53FD9C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lang w:val="es-MX"/>
        </w:rPr>
        <w:lastRenderedPageBreak/>
        <w:t>[Evalúa la herramienta: facilidad de uso, capacidades de visualización, ventajas y limitaciones observadas]</w:t>
      </w:r>
    </w:p>
    <w:p w14:paraId="6D353F62" w14:textId="77777777" w:rsidR="000C4128" w:rsidRDefault="000C4128" w:rsidP="000C4128">
      <w:r>
        <w:pict w14:anchorId="456E2FAC">
          <v:rect id="_x0000_i1050" style="width:0;height:1.5pt" o:hralign="center" o:hrstd="t" o:hr="t"/>
        </w:pict>
      </w:r>
    </w:p>
    <w:p w14:paraId="2ECD7A3B" w14:textId="77777777" w:rsidR="000C4128" w:rsidRDefault="000C4128" w:rsidP="000C4128">
      <w:pPr>
        <w:pStyle w:val="Ttulo3"/>
      </w:pPr>
      <w:bookmarkStart w:id="14" w:name="Xf43d98cd61f29580fb09cf1101eb0ffa25bce1a"/>
      <w:bookmarkEnd w:id="8"/>
      <w:bookmarkEnd w:id="13"/>
      <w:r>
        <w:t>3.2 Ejercicio Python Colab - Análisis Estadístico del GDP</w:t>
      </w:r>
    </w:p>
    <w:p w14:paraId="1BD6E501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b/>
          <w:bCs/>
          <w:lang w:val="es-MX"/>
        </w:rPr>
        <w:t>Objetivo:</w:t>
      </w:r>
      <w:r w:rsidRPr="000C4128">
        <w:rPr>
          <w:lang w:val="es-MX"/>
        </w:rPr>
        <w:t xml:space="preserve"> Realizar análisis estadístico descriptivo usando Python en Google Colab</w:t>
      </w:r>
    </w:p>
    <w:p w14:paraId="1E1C1A5A" w14:textId="77777777" w:rsidR="000C4128" w:rsidRDefault="000C4128" w:rsidP="000C4128">
      <w:pPr>
        <w:pStyle w:val="Ttulo4"/>
      </w:pPr>
      <w:bookmarkStart w:id="15" w:name="pasos-realizados-1"/>
      <w:r>
        <w:t>Pasos realizados:</w:t>
      </w:r>
    </w:p>
    <w:p w14:paraId="372BB102" w14:textId="77777777" w:rsidR="000C4128" w:rsidRPr="000C4128" w:rsidRDefault="000C4128" w:rsidP="000C4128">
      <w:pPr>
        <w:pStyle w:val="Compact"/>
        <w:numPr>
          <w:ilvl w:val="0"/>
          <w:numId w:val="34"/>
        </w:numPr>
        <w:rPr>
          <w:lang w:val="es-MX"/>
        </w:rPr>
      </w:pPr>
      <w:r w:rsidRPr="000C4128">
        <w:rPr>
          <w:b/>
          <w:bCs/>
          <w:lang w:val="es-MX"/>
        </w:rPr>
        <w:t>Importación de librerías:</w:t>
      </w:r>
      <w:r w:rsidRPr="000C4128">
        <w:rPr>
          <w:lang w:val="es-MX"/>
        </w:rPr>
        <w:t xml:space="preserve"> pandas, </w:t>
      </w:r>
      <w:proofErr w:type="spellStart"/>
      <w:r w:rsidRPr="000C4128">
        <w:rPr>
          <w:lang w:val="es-MX"/>
        </w:rPr>
        <w:t>matplotlib</w:t>
      </w:r>
      <w:proofErr w:type="spellEnd"/>
      <w:r w:rsidRPr="000C4128">
        <w:rPr>
          <w:lang w:val="es-MX"/>
        </w:rPr>
        <w:t xml:space="preserve">, </w:t>
      </w:r>
      <w:proofErr w:type="spellStart"/>
      <w:r w:rsidRPr="000C4128">
        <w:rPr>
          <w:lang w:val="es-MX"/>
        </w:rPr>
        <w:t>numpy</w:t>
      </w:r>
      <w:proofErr w:type="spellEnd"/>
    </w:p>
    <w:p w14:paraId="22326A0D" w14:textId="77777777" w:rsidR="000C4128" w:rsidRPr="000C4128" w:rsidRDefault="000C4128" w:rsidP="000C4128">
      <w:pPr>
        <w:pStyle w:val="Compact"/>
        <w:numPr>
          <w:ilvl w:val="0"/>
          <w:numId w:val="34"/>
        </w:numPr>
        <w:rPr>
          <w:lang w:val="es-MX"/>
        </w:rPr>
      </w:pPr>
      <w:r w:rsidRPr="000C4128">
        <w:rPr>
          <w:b/>
          <w:bCs/>
          <w:lang w:val="es-MX"/>
        </w:rPr>
        <w:t>Carga y exploración de datos:</w:t>
      </w:r>
      <w:r w:rsidRPr="000C4128">
        <w:rPr>
          <w:lang w:val="es-MX"/>
        </w:rPr>
        <w:t xml:space="preserve"> </w:t>
      </w:r>
      <w:proofErr w:type="spellStart"/>
      <w:r w:rsidRPr="000C4128">
        <w:rPr>
          <w:lang w:val="es-MX"/>
        </w:rPr>
        <w:t>Dataset</w:t>
      </w:r>
      <w:proofErr w:type="spellEnd"/>
      <w:r w:rsidRPr="000C4128">
        <w:rPr>
          <w:lang w:val="es-MX"/>
        </w:rPr>
        <w:t xml:space="preserve"> de GDP mundial</w:t>
      </w:r>
    </w:p>
    <w:p w14:paraId="031B43C7" w14:textId="77777777" w:rsidR="000C4128" w:rsidRPr="000C4128" w:rsidRDefault="000C4128" w:rsidP="000C4128">
      <w:pPr>
        <w:pStyle w:val="Compact"/>
        <w:numPr>
          <w:ilvl w:val="0"/>
          <w:numId w:val="34"/>
        </w:numPr>
        <w:rPr>
          <w:lang w:val="es-MX"/>
        </w:rPr>
      </w:pPr>
      <w:r w:rsidRPr="000C4128">
        <w:rPr>
          <w:b/>
          <w:bCs/>
          <w:lang w:val="es-MX"/>
        </w:rPr>
        <w:t>Estadísticas descriptivas:</w:t>
      </w:r>
      <w:r w:rsidRPr="000C4128">
        <w:rPr>
          <w:lang w:val="es-MX"/>
        </w:rPr>
        <w:t xml:space="preserve"> Cálculo de medidas centrales y dispersión</w:t>
      </w:r>
    </w:p>
    <w:p w14:paraId="4803CE9B" w14:textId="77777777" w:rsidR="000C4128" w:rsidRPr="000C4128" w:rsidRDefault="000C4128" w:rsidP="000C4128">
      <w:pPr>
        <w:pStyle w:val="Compact"/>
        <w:numPr>
          <w:ilvl w:val="0"/>
          <w:numId w:val="34"/>
        </w:numPr>
        <w:rPr>
          <w:lang w:val="es-MX"/>
        </w:rPr>
      </w:pPr>
      <w:r w:rsidRPr="000C4128">
        <w:rPr>
          <w:b/>
          <w:bCs/>
          <w:lang w:val="es-MX"/>
        </w:rPr>
        <w:t>Visualizaciones:</w:t>
      </w:r>
      <w:r w:rsidRPr="000C4128">
        <w:rPr>
          <w:lang w:val="es-MX"/>
        </w:rPr>
        <w:t xml:space="preserve"> Histograma y gráfico de barras top 10</w:t>
      </w:r>
    </w:p>
    <w:p w14:paraId="5519FBAF" w14:textId="77777777" w:rsidR="000C4128" w:rsidRPr="000C4128" w:rsidRDefault="000C4128" w:rsidP="000C4128">
      <w:pPr>
        <w:pStyle w:val="Compact"/>
        <w:numPr>
          <w:ilvl w:val="0"/>
          <w:numId w:val="34"/>
        </w:numPr>
        <w:rPr>
          <w:lang w:val="es-MX"/>
        </w:rPr>
      </w:pPr>
      <w:r w:rsidRPr="000C4128">
        <w:rPr>
          <w:b/>
          <w:bCs/>
          <w:lang w:val="es-MX"/>
        </w:rPr>
        <w:t>Interpretación de resultados:</w:t>
      </w:r>
      <w:r w:rsidRPr="000C4128">
        <w:rPr>
          <w:lang w:val="es-MX"/>
        </w:rPr>
        <w:t xml:space="preserve"> [Explica tus hallazgos]</w:t>
      </w:r>
    </w:p>
    <w:p w14:paraId="60D93E37" w14:textId="77777777" w:rsidR="000C4128" w:rsidRDefault="000C4128" w:rsidP="000C4128">
      <w:pPr>
        <w:pStyle w:val="Ttulo4"/>
      </w:pPr>
      <w:bookmarkStart w:id="16" w:name="captura-de-pantalla-1"/>
      <w:bookmarkEnd w:id="15"/>
      <w:r>
        <w:t>Captura de pantalla: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00" w:firstRow="0" w:lastRow="0" w:firstColumn="0" w:lastColumn="0" w:noHBand="0" w:noVBand="1"/>
      </w:tblPr>
      <w:tblGrid>
        <w:gridCol w:w="5510"/>
      </w:tblGrid>
      <w:tr w:rsidR="000C4128" w:rsidRPr="003D1E59" w14:paraId="4620CA39" w14:textId="77777777" w:rsidTr="00D356E9">
        <w:trPr>
          <w:jc w:val="center"/>
        </w:trPr>
        <w:tc>
          <w:tcPr>
            <w:tcW w:w="0" w:type="auto"/>
          </w:tcPr>
          <w:p w14:paraId="3F2C456E" w14:textId="77777777" w:rsidR="000C4128" w:rsidRDefault="000C4128" w:rsidP="00D356E9">
            <w:pPr>
              <w:pStyle w:val="Compact"/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</w:pPr>
          </w:p>
          <w:p w14:paraId="137234A8" w14:textId="77777777" w:rsidR="000C4128" w:rsidRDefault="000C4128" w:rsidP="00D356E9">
            <w:pPr>
              <w:pStyle w:val="Compact"/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</w:pPr>
          </w:p>
          <w:p w14:paraId="0934B56D" w14:textId="207068D3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</w:pPr>
            <w:r w:rsidRPr="003D1E59"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  <w:t>Figura 2. Google Colab - Análisis estadístico con Python</w:t>
            </w:r>
          </w:p>
        </w:tc>
      </w:tr>
    </w:tbl>
    <w:p w14:paraId="72FACC50" w14:textId="77777777" w:rsidR="000C4128" w:rsidRDefault="000C4128" w:rsidP="000C4128">
      <w:pPr>
        <w:pStyle w:val="ImageCaption"/>
      </w:pPr>
      <w:r>
        <w:t>Figura 2. Google Colab - Análisis estadístico con Python</w:t>
      </w:r>
    </w:p>
    <w:p w14:paraId="1A7D1093" w14:textId="77777777" w:rsidR="000C4128" w:rsidRDefault="000C4128" w:rsidP="000C4128">
      <w:pPr>
        <w:pStyle w:val="Textoindependiente"/>
      </w:pPr>
      <w:r>
        <w:rPr>
          <w:i/>
          <w:iCs/>
        </w:rPr>
        <w:t>Figura 2. Notebook de Google Colab mostrando el código ejecutado y las visualizaciones generadas para el análisis del GDP mundial.</w:t>
      </w:r>
    </w:p>
    <w:p w14:paraId="4AF1A674" w14:textId="77777777" w:rsidR="000C4128" w:rsidRDefault="000C4128" w:rsidP="000C4128">
      <w:pPr>
        <w:pStyle w:val="Ttulo4"/>
      </w:pPr>
      <w:bookmarkStart w:id="17" w:name="explicación-de-resultados-por-celda"/>
      <w:bookmarkEnd w:id="16"/>
      <w:r>
        <w:t>Explicación de resultados por celda:</w:t>
      </w:r>
    </w:p>
    <w:p w14:paraId="338B7BD2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b/>
          <w:bCs/>
          <w:lang w:val="es-MX"/>
        </w:rPr>
        <w:t>Celda 2 - Carga de datos:</w:t>
      </w:r>
      <w:r w:rsidRPr="000C4128">
        <w:rPr>
          <w:lang w:val="es-MX"/>
        </w:rPr>
        <w:t xml:space="preserve"> [Explica cuántos países tiene el </w:t>
      </w:r>
      <w:proofErr w:type="spellStart"/>
      <w:r w:rsidRPr="000C4128">
        <w:rPr>
          <w:lang w:val="es-MX"/>
        </w:rPr>
        <w:t>dataset</w:t>
      </w:r>
      <w:proofErr w:type="spellEnd"/>
      <w:r w:rsidRPr="000C4128">
        <w:rPr>
          <w:lang w:val="es-MX"/>
        </w:rPr>
        <w:t>, qué información económica contiene]</w:t>
      </w:r>
    </w:p>
    <w:p w14:paraId="0919EC4D" w14:textId="77777777" w:rsidR="000C4128" w:rsidRDefault="000C4128" w:rsidP="000C4128">
      <w:pPr>
        <w:pStyle w:val="Textoindependiente"/>
      </w:pPr>
      <w:r>
        <w:rPr>
          <w:b/>
          <w:bCs/>
        </w:rPr>
        <w:t>Celda 3 - Estadísticas descriptivas:</w:t>
      </w:r>
      <w:r>
        <w:t xml:space="preserve"> [Analiza cuál es el GDP promedio mundial, cuáles son los países más y menos ricos]</w:t>
      </w:r>
    </w:p>
    <w:p w14:paraId="428B049D" w14:textId="77777777" w:rsidR="000C4128" w:rsidRDefault="000C4128" w:rsidP="000C4128">
      <w:pPr>
        <w:pStyle w:val="Textoindependiente"/>
      </w:pPr>
      <w:r>
        <w:rPr>
          <w:b/>
          <w:bCs/>
        </w:rPr>
        <w:t>Celda 4 - Histograma:</w:t>
      </w:r>
      <w:r>
        <w:t xml:space="preserve"> [Describe cómo se distribuye la riqueza mundial según el histograma, si es equitativa]</w:t>
      </w:r>
    </w:p>
    <w:p w14:paraId="6A3CCF2D" w14:textId="77777777" w:rsidR="000C4128" w:rsidRDefault="000C4128" w:rsidP="000C4128">
      <w:pPr>
        <w:pStyle w:val="Textoindependiente"/>
      </w:pPr>
      <w:r>
        <w:rPr>
          <w:b/>
          <w:bCs/>
        </w:rPr>
        <w:t>Celda 5 - Top 10 países:</w:t>
      </w:r>
      <w:r>
        <w:t xml:space="preserve"> [Identifica qué países dominan la economía mundial, qué porcentaje representan del total]</w:t>
      </w:r>
    </w:p>
    <w:p w14:paraId="39E4F0E0" w14:textId="77777777" w:rsidR="000C4128" w:rsidRDefault="000C4128" w:rsidP="000C4128">
      <w:pPr>
        <w:pStyle w:val="Ttulo4"/>
      </w:pPr>
      <w:bookmarkStart w:id="18" w:name="patrones-de-desigualdad-identificados"/>
      <w:bookmarkEnd w:id="17"/>
      <w:r>
        <w:t>Patrones de desigualdad identificados:</w:t>
      </w:r>
    </w:p>
    <w:p w14:paraId="1EF9A110" w14:textId="77777777" w:rsidR="000C4128" w:rsidRPr="000C4128" w:rsidRDefault="000C4128" w:rsidP="000C4128">
      <w:pPr>
        <w:pStyle w:val="Compact"/>
        <w:numPr>
          <w:ilvl w:val="0"/>
          <w:numId w:val="30"/>
        </w:numPr>
        <w:rPr>
          <w:lang w:val="es-MX"/>
        </w:rPr>
      </w:pPr>
      <w:r w:rsidRPr="000C4128">
        <w:rPr>
          <w:lang w:val="es-MX"/>
        </w:rPr>
        <w:t>[Patrón 1 sobre distribución de riqueza]</w:t>
      </w:r>
    </w:p>
    <w:p w14:paraId="69A49490" w14:textId="77777777" w:rsidR="000C4128" w:rsidRDefault="000C4128" w:rsidP="000C4128">
      <w:pPr>
        <w:pStyle w:val="Compact"/>
        <w:numPr>
          <w:ilvl w:val="0"/>
          <w:numId w:val="30"/>
        </w:numPr>
      </w:pPr>
      <w:r>
        <w:t>[</w:t>
      </w:r>
      <w:proofErr w:type="spellStart"/>
      <w:r>
        <w:t>Patrón</w:t>
      </w:r>
      <w:proofErr w:type="spellEnd"/>
      <w:r>
        <w:t xml:space="preserve"> 2 sobre </w:t>
      </w:r>
      <w:proofErr w:type="spellStart"/>
      <w:r>
        <w:t>concentración</w:t>
      </w:r>
      <w:proofErr w:type="spellEnd"/>
      <w:r>
        <w:t xml:space="preserve"> </w:t>
      </w:r>
      <w:proofErr w:type="spellStart"/>
      <w:r>
        <w:t>económica</w:t>
      </w:r>
      <w:proofErr w:type="spellEnd"/>
      <w:r>
        <w:t>]</w:t>
      </w:r>
    </w:p>
    <w:p w14:paraId="69E44987" w14:textId="77777777" w:rsidR="000C4128" w:rsidRPr="000C4128" w:rsidRDefault="000C4128" w:rsidP="000C4128">
      <w:pPr>
        <w:pStyle w:val="Compact"/>
        <w:numPr>
          <w:ilvl w:val="0"/>
          <w:numId w:val="30"/>
        </w:numPr>
        <w:rPr>
          <w:lang w:val="es-MX"/>
        </w:rPr>
      </w:pPr>
      <w:r w:rsidRPr="000C4128">
        <w:rPr>
          <w:lang w:val="es-MX"/>
        </w:rPr>
        <w:t>[Patrón 3 sobre brechas entre países]</w:t>
      </w:r>
    </w:p>
    <w:p w14:paraId="75E5AB7D" w14:textId="77777777" w:rsidR="000C4128" w:rsidRDefault="000C4128" w:rsidP="000C4128">
      <w:pPr>
        <w:pStyle w:val="Ttulo4"/>
      </w:pPr>
      <w:bookmarkStart w:id="19" w:name="evaluación-de-pythoncolab"/>
      <w:bookmarkEnd w:id="18"/>
      <w:r>
        <w:t>Evaluación de Python/Colab:</w:t>
      </w:r>
    </w:p>
    <w:p w14:paraId="06F0C663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lang w:val="es-MX"/>
        </w:rPr>
        <w:lastRenderedPageBreak/>
        <w:t>[Evalúa la herramienta: facilidad de uso, capacidades analíticas, ventajas para análisis estadístico]</w:t>
      </w:r>
    </w:p>
    <w:p w14:paraId="5DF76DB3" w14:textId="77777777" w:rsidR="000C4128" w:rsidRDefault="000C4128" w:rsidP="000C4128">
      <w:r>
        <w:pict w14:anchorId="2F27A89C">
          <v:rect id="_x0000_i1051" style="width:0;height:1.5pt" o:hralign="center" o:hrstd="t" o:hr="t"/>
        </w:pict>
      </w:r>
    </w:p>
    <w:p w14:paraId="78384C88" w14:textId="77777777" w:rsidR="000C4128" w:rsidRDefault="000C4128" w:rsidP="000C4128">
      <w:pPr>
        <w:pStyle w:val="Ttulo3"/>
      </w:pPr>
      <w:bookmarkStart w:id="20" w:name="X5e1d80ff8f670dcc0e2e68b2791921efd7e7a2e"/>
      <w:bookmarkEnd w:id="14"/>
      <w:bookmarkEnd w:id="19"/>
      <w:r>
        <w:t xml:space="preserve">3.3 Ejercicio R </w:t>
      </w:r>
      <w:proofErr w:type="spellStart"/>
      <w:r>
        <w:t>Posit</w:t>
      </w:r>
      <w:proofErr w:type="spellEnd"/>
      <w:r>
        <w:t xml:space="preserve"> - Análisis de Concentración Económica</w:t>
      </w:r>
    </w:p>
    <w:p w14:paraId="22DCFBD0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b/>
          <w:bCs/>
          <w:lang w:val="es-MX"/>
        </w:rPr>
        <w:t>Objetivo:</w:t>
      </w:r>
      <w:r w:rsidRPr="000C4128">
        <w:rPr>
          <w:lang w:val="es-MX"/>
        </w:rPr>
        <w:t xml:space="preserve"> Analizar la concentración de riqueza mundial usando R en </w:t>
      </w:r>
      <w:proofErr w:type="spellStart"/>
      <w:r w:rsidRPr="000C4128">
        <w:rPr>
          <w:lang w:val="es-MX"/>
        </w:rPr>
        <w:t>Posit</w:t>
      </w:r>
      <w:proofErr w:type="spellEnd"/>
      <w:r w:rsidRPr="000C4128">
        <w:rPr>
          <w:lang w:val="es-MX"/>
        </w:rPr>
        <w:t xml:space="preserve"> Cloud</w:t>
      </w:r>
    </w:p>
    <w:p w14:paraId="12B51E87" w14:textId="77777777" w:rsidR="000C4128" w:rsidRDefault="000C4128" w:rsidP="000C4128">
      <w:pPr>
        <w:pStyle w:val="Ttulo4"/>
      </w:pPr>
      <w:bookmarkStart w:id="21" w:name="pasos-realizados-2"/>
      <w:r>
        <w:t>Pasos realizados:</w:t>
      </w:r>
    </w:p>
    <w:p w14:paraId="4960CADA" w14:textId="77777777" w:rsidR="000C4128" w:rsidRPr="000C4128" w:rsidRDefault="000C4128" w:rsidP="000C4128">
      <w:pPr>
        <w:pStyle w:val="Compact"/>
        <w:numPr>
          <w:ilvl w:val="0"/>
          <w:numId w:val="35"/>
        </w:numPr>
        <w:rPr>
          <w:lang w:val="es-MX"/>
        </w:rPr>
      </w:pPr>
      <w:r w:rsidRPr="000C4128">
        <w:rPr>
          <w:b/>
          <w:bCs/>
          <w:lang w:val="es-MX"/>
        </w:rPr>
        <w:t>Carga de datos:</w:t>
      </w:r>
      <w:r w:rsidRPr="000C4128">
        <w:rPr>
          <w:lang w:val="es-MX"/>
        </w:rPr>
        <w:t xml:space="preserve"> Importación del </w:t>
      </w:r>
      <w:proofErr w:type="spellStart"/>
      <w:r w:rsidRPr="000C4128">
        <w:rPr>
          <w:lang w:val="es-MX"/>
        </w:rPr>
        <w:t>dataset</w:t>
      </w:r>
      <w:proofErr w:type="spellEnd"/>
      <w:r w:rsidRPr="000C4128">
        <w:rPr>
          <w:lang w:val="es-MX"/>
        </w:rPr>
        <w:t xml:space="preserve"> económico</w:t>
      </w:r>
    </w:p>
    <w:p w14:paraId="2152F4AC" w14:textId="77777777" w:rsidR="000C4128" w:rsidRPr="000C4128" w:rsidRDefault="000C4128" w:rsidP="000C4128">
      <w:pPr>
        <w:pStyle w:val="Compact"/>
        <w:numPr>
          <w:ilvl w:val="0"/>
          <w:numId w:val="35"/>
        </w:numPr>
        <w:rPr>
          <w:lang w:val="es-MX"/>
        </w:rPr>
      </w:pPr>
      <w:r w:rsidRPr="000C4128">
        <w:rPr>
          <w:b/>
          <w:bCs/>
          <w:lang w:val="es-MX"/>
        </w:rPr>
        <w:t>Limpieza de datos:</w:t>
      </w:r>
      <w:r w:rsidRPr="000C4128">
        <w:rPr>
          <w:lang w:val="es-MX"/>
        </w:rPr>
        <w:t xml:space="preserve"> Preparación y validación de variables</w:t>
      </w:r>
    </w:p>
    <w:p w14:paraId="06813E68" w14:textId="77777777" w:rsidR="000C4128" w:rsidRPr="000C4128" w:rsidRDefault="000C4128" w:rsidP="000C4128">
      <w:pPr>
        <w:pStyle w:val="Compact"/>
        <w:numPr>
          <w:ilvl w:val="0"/>
          <w:numId w:val="35"/>
        </w:numPr>
        <w:rPr>
          <w:lang w:val="es-MX"/>
        </w:rPr>
      </w:pPr>
      <w:r w:rsidRPr="000C4128">
        <w:rPr>
          <w:b/>
          <w:bCs/>
          <w:lang w:val="es-MX"/>
        </w:rPr>
        <w:t>Clasificación económica:</w:t>
      </w:r>
      <w:r w:rsidRPr="000C4128">
        <w:rPr>
          <w:lang w:val="es-MX"/>
        </w:rPr>
        <w:t xml:space="preserve"> Categorización de países por rangos de GDP</w:t>
      </w:r>
    </w:p>
    <w:p w14:paraId="2743E00B" w14:textId="77777777" w:rsidR="000C4128" w:rsidRPr="000C4128" w:rsidRDefault="000C4128" w:rsidP="000C4128">
      <w:pPr>
        <w:pStyle w:val="Compact"/>
        <w:numPr>
          <w:ilvl w:val="0"/>
          <w:numId w:val="35"/>
        </w:numPr>
        <w:rPr>
          <w:lang w:val="es-MX"/>
        </w:rPr>
      </w:pPr>
      <w:r w:rsidRPr="000C4128">
        <w:rPr>
          <w:b/>
          <w:bCs/>
          <w:lang w:val="es-MX"/>
        </w:rPr>
        <w:t>Visualización:</w:t>
      </w:r>
      <w:r w:rsidRPr="000C4128">
        <w:rPr>
          <w:lang w:val="es-MX"/>
        </w:rPr>
        <w:t xml:space="preserve"> Gráfico de dispersión con código de colores</w:t>
      </w:r>
    </w:p>
    <w:p w14:paraId="71F6CBAD" w14:textId="77777777" w:rsidR="000C4128" w:rsidRPr="000C4128" w:rsidRDefault="000C4128" w:rsidP="000C4128">
      <w:pPr>
        <w:pStyle w:val="Compact"/>
        <w:numPr>
          <w:ilvl w:val="0"/>
          <w:numId w:val="35"/>
        </w:numPr>
        <w:rPr>
          <w:lang w:val="es-MX"/>
        </w:rPr>
      </w:pPr>
      <w:r w:rsidRPr="000C4128">
        <w:rPr>
          <w:b/>
          <w:bCs/>
          <w:lang w:val="es-MX"/>
        </w:rPr>
        <w:t>Análisis de concentración:</w:t>
      </w:r>
      <w:r w:rsidRPr="000C4128">
        <w:rPr>
          <w:lang w:val="es-MX"/>
        </w:rPr>
        <w:t xml:space="preserve"> Cálculo del porcentaje de riqueza del top 5</w:t>
      </w:r>
    </w:p>
    <w:p w14:paraId="23F0A934" w14:textId="77777777" w:rsidR="000C4128" w:rsidRDefault="000C4128" w:rsidP="000C4128">
      <w:pPr>
        <w:pStyle w:val="Ttulo4"/>
      </w:pPr>
      <w:bookmarkStart w:id="22" w:name="captura-de-pantalla-2"/>
      <w:bookmarkEnd w:id="21"/>
      <w:r>
        <w:t>Captura de pantalla: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00" w:firstRow="0" w:lastRow="0" w:firstColumn="0" w:lastColumn="0" w:noHBand="0" w:noVBand="1"/>
      </w:tblPr>
      <w:tblGrid>
        <w:gridCol w:w="6303"/>
      </w:tblGrid>
      <w:tr w:rsidR="000C4128" w14:paraId="7D13641A" w14:textId="77777777" w:rsidTr="00D356E9">
        <w:trPr>
          <w:jc w:val="center"/>
        </w:trPr>
        <w:tc>
          <w:tcPr>
            <w:tcW w:w="0" w:type="auto"/>
          </w:tcPr>
          <w:p w14:paraId="78B2DB13" w14:textId="77777777" w:rsidR="000C4128" w:rsidRDefault="000C4128" w:rsidP="00D356E9">
            <w:pPr>
              <w:pStyle w:val="Compact"/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</w:pPr>
          </w:p>
          <w:p w14:paraId="0008BB6B" w14:textId="77777777" w:rsidR="000C4128" w:rsidRDefault="000C4128" w:rsidP="00D356E9">
            <w:pPr>
              <w:pStyle w:val="Compact"/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</w:pPr>
          </w:p>
          <w:p w14:paraId="62980562" w14:textId="008B6E07" w:rsidR="000C4128" w:rsidRPr="003D1E59" w:rsidRDefault="000C4128" w:rsidP="00D356E9">
            <w:pPr>
              <w:pStyle w:val="Compact"/>
              <w:rPr>
                <w:rFonts w:ascii="Cambria" w:eastAsia="Cambria" w:hAnsi="Cambria" w:cs="Times New Roman"/>
                <w:lang w:val="es-MX"/>
              </w:rPr>
            </w:pPr>
            <w:r w:rsidRPr="003D1E59"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  <w:t xml:space="preserve">Figura 3. </w:t>
            </w:r>
            <w:proofErr w:type="spellStart"/>
            <w:r w:rsidRPr="003D1E59"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  <w:t>Posit</w:t>
            </w:r>
            <w:proofErr w:type="spellEnd"/>
            <w:r w:rsidRPr="003D1E59">
              <w:rPr>
                <w:rFonts w:ascii="Cambria" w:eastAsia="Cambria" w:hAnsi="Cambria" w:cs="Times New Roman"/>
                <w:i/>
                <w:iCs/>
                <w:color w:val="5B9BD5" w:themeColor="accent1"/>
                <w:lang w:val="es-MX"/>
              </w:rPr>
              <w:t xml:space="preserve"> Cloud (R) - Análisis de concentración económica</w:t>
            </w:r>
          </w:p>
        </w:tc>
      </w:tr>
    </w:tbl>
    <w:p w14:paraId="6BF4420A" w14:textId="77777777" w:rsidR="000C4128" w:rsidRDefault="000C4128" w:rsidP="000C4128">
      <w:pPr>
        <w:pStyle w:val="ImageCaption"/>
      </w:pPr>
      <w:r>
        <w:t xml:space="preserve">Figura 3. </w:t>
      </w:r>
      <w:proofErr w:type="spellStart"/>
      <w:r>
        <w:t>Posit</w:t>
      </w:r>
      <w:proofErr w:type="spellEnd"/>
      <w:r>
        <w:t xml:space="preserve"> Cloud (R) - Análisis de concentración económica</w:t>
      </w:r>
    </w:p>
    <w:p w14:paraId="14965892" w14:textId="77777777" w:rsidR="000C4128" w:rsidRDefault="000C4128" w:rsidP="000C4128">
      <w:pPr>
        <w:pStyle w:val="Textoindependiente"/>
      </w:pPr>
      <w:r>
        <w:rPr>
          <w:i/>
          <w:iCs/>
        </w:rPr>
        <w:t xml:space="preserve">Figura 3. Entorno de R en </w:t>
      </w:r>
      <w:proofErr w:type="spellStart"/>
      <w:r>
        <w:rPr>
          <w:i/>
          <w:iCs/>
        </w:rPr>
        <w:t>Posit</w:t>
      </w:r>
      <w:proofErr w:type="spellEnd"/>
      <w:r>
        <w:rPr>
          <w:i/>
          <w:iCs/>
        </w:rPr>
        <w:t xml:space="preserve"> Cloud mostrando el análisis de concentración de riqueza con gráfico de dispersión y estadísticas.</w:t>
      </w:r>
    </w:p>
    <w:p w14:paraId="66D091E8" w14:textId="77777777" w:rsidR="000C4128" w:rsidRDefault="000C4128" w:rsidP="000C4128">
      <w:pPr>
        <w:pStyle w:val="Ttulo4"/>
      </w:pPr>
      <w:bookmarkStart w:id="23" w:name="explicación-de-resultados-1"/>
      <w:bookmarkEnd w:id="22"/>
      <w:r>
        <w:t>Explicación de resultados:</w:t>
      </w:r>
    </w:p>
    <w:p w14:paraId="6A7A6C50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b/>
          <w:bCs/>
          <w:lang w:val="es-MX"/>
        </w:rPr>
        <w:t>Carga y limpieza de datos:</w:t>
      </w:r>
      <w:r w:rsidRPr="000C4128">
        <w:rPr>
          <w:lang w:val="es-MX"/>
        </w:rPr>
        <w:t xml:space="preserve"> [Explica cuántos países se analizaron, qué variables económicas se estudiaron]</w:t>
      </w:r>
    </w:p>
    <w:p w14:paraId="759A1CA4" w14:textId="77777777" w:rsidR="000C4128" w:rsidRDefault="000C4128" w:rsidP="000C4128">
      <w:pPr>
        <w:pStyle w:val="Textoindependiente"/>
      </w:pPr>
      <w:r>
        <w:rPr>
          <w:b/>
          <w:bCs/>
        </w:rPr>
        <w:t>Estadísticas económicas:</w:t>
      </w:r>
      <w:r>
        <w:t xml:space="preserve"> [Describe cuál es el GDP promedio, máximo y mínimo mundial]</w:t>
      </w:r>
    </w:p>
    <w:p w14:paraId="3449A8C7" w14:textId="77777777" w:rsidR="000C4128" w:rsidRDefault="000C4128" w:rsidP="000C4128">
      <w:pPr>
        <w:pStyle w:val="Textoindependiente"/>
      </w:pPr>
      <w:r>
        <w:rPr>
          <w:b/>
          <w:bCs/>
        </w:rPr>
        <w:t>Clasificación por rangos:</w:t>
      </w:r>
      <w:r>
        <w:t xml:space="preserve"> [Analiza cómo se distribuyen los países en ricos, medios y pobres]</w:t>
      </w:r>
    </w:p>
    <w:p w14:paraId="08DCB509" w14:textId="77777777" w:rsidR="000C4128" w:rsidRDefault="000C4128" w:rsidP="000C4128">
      <w:pPr>
        <w:pStyle w:val="Textoindependiente"/>
      </w:pPr>
      <w:r>
        <w:rPr>
          <w:b/>
          <w:bCs/>
        </w:rPr>
        <w:t>Gráfico de dispersión:</w:t>
      </w:r>
      <w:r>
        <w:t xml:space="preserve"> [Explica qué patrón muestra la distribución de riqueza, si hay mucha desigualdad]</w:t>
      </w:r>
    </w:p>
    <w:p w14:paraId="1619CC79" w14:textId="77777777" w:rsidR="000C4128" w:rsidRDefault="000C4128" w:rsidP="000C4128">
      <w:pPr>
        <w:pStyle w:val="Textoindependiente"/>
      </w:pPr>
      <w:r>
        <w:rPr>
          <w:b/>
          <w:bCs/>
        </w:rPr>
        <w:t>Análisis de concentración:</w:t>
      </w:r>
      <w:r>
        <w:t xml:space="preserve"> [Reporta qué porcentaje de la riqueza concentran los 5 países más ricos]</w:t>
      </w:r>
    </w:p>
    <w:p w14:paraId="76C60C41" w14:textId="77777777" w:rsidR="000C4128" w:rsidRDefault="000C4128" w:rsidP="000C4128">
      <w:pPr>
        <w:pStyle w:val="Textoindependiente"/>
      </w:pPr>
      <w:r>
        <w:rPr>
          <w:b/>
          <w:bCs/>
        </w:rPr>
        <w:t>Top 5 economías mundiales:</w:t>
      </w:r>
      <w:r>
        <w:t xml:space="preserve"> [Lista cuáles son las 5 economías más grandes del mundo]</w:t>
      </w:r>
    </w:p>
    <w:p w14:paraId="26D112B3" w14:textId="77777777" w:rsidR="000C4128" w:rsidRDefault="000C4128" w:rsidP="000C4128">
      <w:pPr>
        <w:pStyle w:val="Ttulo4"/>
      </w:pPr>
      <w:bookmarkStart w:id="24" w:name="Xbd469af7f96005f2d3eeeaae2c51c511070c9a5"/>
      <w:bookmarkEnd w:id="23"/>
      <w:r>
        <w:t>Conclusiones sobre la economía mundial 2014:</w:t>
      </w:r>
    </w:p>
    <w:p w14:paraId="3DC724E2" w14:textId="77777777" w:rsidR="000C4128" w:rsidRPr="000C4128" w:rsidRDefault="000C4128" w:rsidP="000C4128">
      <w:pPr>
        <w:pStyle w:val="Compact"/>
        <w:numPr>
          <w:ilvl w:val="0"/>
          <w:numId w:val="30"/>
        </w:numPr>
        <w:rPr>
          <w:lang w:val="es-MX"/>
        </w:rPr>
      </w:pPr>
      <w:r w:rsidRPr="000C4128">
        <w:rPr>
          <w:lang w:val="es-MX"/>
        </w:rPr>
        <w:t>[Conclusión 1 sobre concentración de riqueza]</w:t>
      </w:r>
    </w:p>
    <w:p w14:paraId="1BDED35C" w14:textId="77777777" w:rsidR="000C4128" w:rsidRDefault="000C4128" w:rsidP="000C4128">
      <w:pPr>
        <w:pStyle w:val="Compact"/>
        <w:numPr>
          <w:ilvl w:val="0"/>
          <w:numId w:val="30"/>
        </w:numPr>
      </w:pPr>
      <w:r>
        <w:t>[</w:t>
      </w:r>
      <w:proofErr w:type="spellStart"/>
      <w:r>
        <w:t>Conclusión</w:t>
      </w:r>
      <w:proofErr w:type="spellEnd"/>
      <w:r>
        <w:t xml:space="preserve"> 2 sobre </w:t>
      </w:r>
      <w:proofErr w:type="spellStart"/>
      <w:r>
        <w:t>desigualdad</w:t>
      </w:r>
      <w:proofErr w:type="spellEnd"/>
      <w:r>
        <w:t xml:space="preserve"> global]</w:t>
      </w:r>
    </w:p>
    <w:p w14:paraId="4E5F416B" w14:textId="77777777" w:rsidR="000C4128" w:rsidRDefault="000C4128" w:rsidP="000C4128">
      <w:pPr>
        <w:pStyle w:val="Compact"/>
        <w:numPr>
          <w:ilvl w:val="0"/>
          <w:numId w:val="30"/>
        </w:numPr>
      </w:pPr>
      <w:r>
        <w:t>[</w:t>
      </w:r>
      <w:proofErr w:type="spellStart"/>
      <w:r>
        <w:t>Conclusión</w:t>
      </w:r>
      <w:proofErr w:type="spellEnd"/>
      <w:r>
        <w:t xml:space="preserve"> 3 sobre </w:t>
      </w:r>
      <w:proofErr w:type="spellStart"/>
      <w:r>
        <w:t>patrones</w:t>
      </w:r>
      <w:proofErr w:type="spellEnd"/>
      <w:r>
        <w:t xml:space="preserve"> </w:t>
      </w:r>
      <w:proofErr w:type="spellStart"/>
      <w:r>
        <w:t>económicos</w:t>
      </w:r>
      <w:proofErr w:type="spellEnd"/>
      <w:r>
        <w:t>]</w:t>
      </w:r>
    </w:p>
    <w:p w14:paraId="375D8D46" w14:textId="77777777" w:rsidR="000C4128" w:rsidRDefault="000C4128" w:rsidP="000C4128">
      <w:pPr>
        <w:pStyle w:val="Ttulo4"/>
      </w:pPr>
      <w:bookmarkStart w:id="25" w:name="evaluación-de-rposit"/>
      <w:bookmarkEnd w:id="24"/>
      <w:r>
        <w:t>Evaluación de R/</w:t>
      </w:r>
      <w:proofErr w:type="spellStart"/>
      <w:r>
        <w:t>Posit</w:t>
      </w:r>
      <w:proofErr w:type="spellEnd"/>
      <w:r>
        <w:t>:</w:t>
      </w:r>
    </w:p>
    <w:p w14:paraId="1B018362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lang w:val="es-MX"/>
        </w:rPr>
        <w:lastRenderedPageBreak/>
        <w:t>[Evalúa la herramienta: facilidad de uso para análisis estadístico, capacidades de visualización, ventajas para investigación]</w:t>
      </w:r>
    </w:p>
    <w:p w14:paraId="241A0EFC" w14:textId="77777777" w:rsidR="000C4128" w:rsidRDefault="000C4128" w:rsidP="000C4128">
      <w:r>
        <w:pict w14:anchorId="1F7C3B52">
          <v:rect id="_x0000_i1052" style="width:0;height:1.5pt" o:hralign="center" o:hrstd="t" o:hr="t"/>
        </w:pict>
      </w:r>
    </w:p>
    <w:p w14:paraId="16BD9EDC" w14:textId="77777777" w:rsidR="000C4128" w:rsidRDefault="000C4128" w:rsidP="000C4128">
      <w:pPr>
        <w:pStyle w:val="Ttulo2"/>
      </w:pPr>
      <w:bookmarkStart w:id="26" w:name="conclusiones"/>
      <w:bookmarkEnd w:id="7"/>
      <w:bookmarkEnd w:id="20"/>
      <w:bookmarkEnd w:id="25"/>
      <w:r>
        <w:t>4. CONCLUSIONES</w:t>
      </w:r>
    </w:p>
    <w:p w14:paraId="03841213" w14:textId="77777777" w:rsidR="000C4128" w:rsidRDefault="000C4128" w:rsidP="000C4128">
      <w:pPr>
        <w:pStyle w:val="Ttulo3"/>
      </w:pPr>
      <w:bookmarkStart w:id="27" w:name="Xd91b9f7ca60b504b42b8d0992e6597ee05b6049"/>
      <w:r>
        <w:t>Análisis comparativo de las plataformas investigadas</w:t>
      </w:r>
    </w:p>
    <w:p w14:paraId="7CB6268F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lang w:val="es-MX"/>
        </w:rPr>
        <w:t>[Escribe 2-3 párrafos comparando las 5 plataformas que investigaste, sus fortalezas y debilidades]</w:t>
      </w:r>
    </w:p>
    <w:p w14:paraId="72F23CF9" w14:textId="77777777" w:rsidR="000C4128" w:rsidRDefault="000C4128" w:rsidP="000C4128">
      <w:pPr>
        <w:pStyle w:val="Ttulo3"/>
      </w:pPr>
      <w:bookmarkStart w:id="28" w:name="recomendaciones-de-uso"/>
      <w:bookmarkEnd w:id="27"/>
      <w:r>
        <w:t>Recomendaciones de uso</w:t>
      </w:r>
    </w:p>
    <w:p w14:paraId="521A1491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lang w:val="es-MX"/>
        </w:rPr>
        <w:t>[Proporciona recomendaciones sobre cuándo usar cada tipo de plataforma según el contexto]</w:t>
      </w:r>
    </w:p>
    <w:p w14:paraId="4D93DF1C" w14:textId="77777777" w:rsidR="000C4128" w:rsidRDefault="000C4128" w:rsidP="000C4128">
      <w:pPr>
        <w:pStyle w:val="Ttulo3"/>
      </w:pPr>
      <w:bookmarkStart w:id="29" w:name="reflexión-sobre-los-ejercicios-prácticos"/>
      <w:bookmarkEnd w:id="28"/>
      <w:r>
        <w:t>Reflexión sobre los ejercicios prácticos</w:t>
      </w:r>
    </w:p>
    <w:p w14:paraId="3CE3063F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lang w:val="es-MX"/>
        </w:rPr>
        <w:t xml:space="preserve">[Reflexiona sobre tu experiencia usando </w:t>
      </w:r>
      <w:proofErr w:type="spellStart"/>
      <w:r w:rsidRPr="000C4128">
        <w:rPr>
          <w:lang w:val="es-MX"/>
        </w:rPr>
        <w:t>Power</w:t>
      </w:r>
      <w:proofErr w:type="spellEnd"/>
      <w:r w:rsidRPr="000C4128">
        <w:rPr>
          <w:lang w:val="es-MX"/>
        </w:rPr>
        <w:t xml:space="preserve"> BI, Python y R. ¿Qué herramienta te pareció más útil? ¿Para qué tipo de análisis?]</w:t>
      </w:r>
    </w:p>
    <w:p w14:paraId="6C7366E4" w14:textId="77777777" w:rsidR="000C4128" w:rsidRDefault="000C4128" w:rsidP="000C4128">
      <w:pPr>
        <w:pStyle w:val="Ttulo3"/>
      </w:pPr>
      <w:bookmarkStart w:id="30" w:name="reflexión-personal"/>
      <w:bookmarkEnd w:id="29"/>
      <w:r>
        <w:t>Reflexión personal</w:t>
      </w:r>
    </w:p>
    <w:p w14:paraId="223F2806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lang w:val="es-MX"/>
        </w:rPr>
        <w:t>[Comparte tu aprendizaje personal sobre las herramientas de análisis de datos y su importancia en el mundo actual]</w:t>
      </w:r>
    </w:p>
    <w:p w14:paraId="6BEF36EF" w14:textId="77777777" w:rsidR="000C4128" w:rsidRDefault="000C4128" w:rsidP="000C4128">
      <w:r>
        <w:pict w14:anchorId="7BFC79AC">
          <v:rect id="_x0000_i1053" style="width:0;height:1.5pt" o:hralign="center" o:hrstd="t" o:hr="t"/>
        </w:pict>
      </w:r>
    </w:p>
    <w:p w14:paraId="531B56F9" w14:textId="77777777" w:rsidR="000C4128" w:rsidRDefault="000C4128" w:rsidP="000C4128">
      <w:pPr>
        <w:pStyle w:val="Ttulo2"/>
      </w:pPr>
      <w:bookmarkStart w:id="31" w:name="referencias-bibliográficas"/>
      <w:bookmarkEnd w:id="26"/>
      <w:bookmarkEnd w:id="30"/>
      <w:r>
        <w:t>5. REFERENCIAS BIBLIOGRÁFICAS</w:t>
      </w:r>
    </w:p>
    <w:p w14:paraId="5AE47AE0" w14:textId="77777777" w:rsidR="000C4128" w:rsidRPr="000C4128" w:rsidRDefault="000C4128" w:rsidP="000C4128">
      <w:pPr>
        <w:pStyle w:val="FirstParagraph"/>
        <w:rPr>
          <w:lang w:val="es-MX"/>
        </w:rPr>
      </w:pPr>
      <w:r w:rsidRPr="000C4128">
        <w:rPr>
          <w:i/>
          <w:iCs/>
          <w:lang w:val="es-MX"/>
        </w:rPr>
        <w:t>Formato APA 7ª edición - Ordenar alfabéticamente</w:t>
      </w:r>
    </w:p>
    <w:p w14:paraId="0A4ADD36" w14:textId="77777777" w:rsidR="000C4128" w:rsidRDefault="000C4128" w:rsidP="000C4128">
      <w:pPr>
        <w:pStyle w:val="Textoindependiente"/>
      </w:pPr>
      <w:r>
        <w:t xml:space="preserve">Apellido, A. A. (Año). </w:t>
      </w:r>
      <w:r>
        <w:rPr>
          <w:i/>
          <w:iCs/>
        </w:rPr>
        <w:t>Título del artículo</w:t>
      </w:r>
      <w:r>
        <w:t xml:space="preserve">. Nombre de la revista, </w:t>
      </w:r>
      <w:proofErr w:type="gramStart"/>
      <w:r>
        <w:rPr>
          <w:i/>
          <w:iCs/>
        </w:rPr>
        <w:t>Volumen</w:t>
      </w:r>
      <w:r>
        <w:t>(</w:t>
      </w:r>
      <w:proofErr w:type="gramEnd"/>
      <w:r>
        <w:t>Número), páginas. https://doi.org/xxxxx</w:t>
      </w:r>
    </w:p>
    <w:p w14:paraId="7515216D" w14:textId="77777777" w:rsidR="000C4128" w:rsidRDefault="000C4128" w:rsidP="000C4128">
      <w:pPr>
        <w:pStyle w:val="Textoindependiente"/>
      </w:pPr>
      <w:r>
        <w:t xml:space="preserve">Apellido, B. B. (Año). </w:t>
      </w:r>
      <w:r>
        <w:rPr>
          <w:i/>
          <w:iCs/>
        </w:rPr>
        <w:t>Título del libro</w:t>
      </w:r>
      <w:r>
        <w:t>. Editorial.</w:t>
      </w:r>
    </w:p>
    <w:p w14:paraId="46B0575F" w14:textId="77777777" w:rsidR="000C4128" w:rsidRPr="003D1E59" w:rsidRDefault="000C4128" w:rsidP="000C4128">
      <w:pPr>
        <w:pStyle w:val="Textoindependiente"/>
        <w:rPr>
          <w:lang w:val="en-US"/>
        </w:rPr>
      </w:pPr>
      <w:r>
        <w:t xml:space="preserve">Organización. (Año). </w:t>
      </w:r>
      <w:r>
        <w:rPr>
          <w:i/>
          <w:iCs/>
        </w:rPr>
        <w:t>Título de la página web</w:t>
      </w:r>
      <w:r>
        <w:t xml:space="preserve">. </w:t>
      </w:r>
      <w:r w:rsidRPr="003D1E59">
        <w:rPr>
          <w:lang w:val="en-US"/>
        </w:rPr>
        <w:t>Sitio web. https://www.ejemplo.com</w:t>
      </w:r>
    </w:p>
    <w:p w14:paraId="7614AC41" w14:textId="77777777" w:rsidR="000C4128" w:rsidRDefault="000C4128" w:rsidP="000C4128">
      <w:pPr>
        <w:pStyle w:val="Textoindependiente"/>
      </w:pPr>
      <w:r>
        <w:t>[Agregar mínimo 10 referencias de fuentes confiables]</w:t>
      </w:r>
    </w:p>
    <w:p w14:paraId="1221242A" w14:textId="77777777" w:rsidR="000C4128" w:rsidRDefault="000C4128" w:rsidP="000C4128">
      <w:r>
        <w:pict w14:anchorId="1FD4C73A">
          <v:rect id="_x0000_i1054" style="width:0;height:1.5pt" o:hralign="center" o:hrstd="t" o:hr="t"/>
        </w:pict>
      </w:r>
    </w:p>
    <w:p w14:paraId="1C751E20" w14:textId="77777777" w:rsidR="000C4128" w:rsidRDefault="000C4128" w:rsidP="000C4128">
      <w:pPr>
        <w:pStyle w:val="Ttulo2"/>
      </w:pPr>
      <w:bookmarkStart w:id="32" w:name="anexos"/>
      <w:bookmarkEnd w:id="31"/>
      <w:r>
        <w:lastRenderedPageBreak/>
        <w:t>ANEXOS</w:t>
      </w:r>
    </w:p>
    <w:p w14:paraId="5411744F" w14:textId="77777777" w:rsidR="000C4128" w:rsidRDefault="000C4128" w:rsidP="000C4128">
      <w:pPr>
        <w:pStyle w:val="Ttulo3"/>
      </w:pPr>
      <w:bookmarkStart w:id="33" w:name="anexo-a-código-python-utilizado"/>
      <w:r>
        <w:t>Anexo A: Código Python utilizado</w:t>
      </w:r>
    </w:p>
    <w:p w14:paraId="3CA7EDDD" w14:textId="77777777" w:rsidR="000C4128" w:rsidRDefault="000C4128" w:rsidP="000C4128">
      <w:pPr>
        <w:pStyle w:val="SourceCode"/>
      </w:pPr>
      <w:r>
        <w:rPr>
          <w:rStyle w:val="CommentTok"/>
        </w:rPr>
        <w:t xml:space="preserve"># Código completo utilizado en Google </w:t>
      </w:r>
      <w:proofErr w:type="spellStart"/>
      <w:r>
        <w:rPr>
          <w:rStyle w:val="CommentTok"/>
        </w:rPr>
        <w:t>Colab</w:t>
      </w:r>
      <w:proofErr w:type="spellEnd"/>
      <w:r>
        <w:br/>
      </w:r>
      <w:r>
        <w:rPr>
          <w:rStyle w:val="NormalTok"/>
        </w:rPr>
        <w:t>[Pegar aquí el código de Python si es necesario]</w:t>
      </w:r>
    </w:p>
    <w:p w14:paraId="115D1818" w14:textId="77777777" w:rsidR="000C4128" w:rsidRDefault="000C4128" w:rsidP="000C4128">
      <w:pPr>
        <w:pStyle w:val="Ttulo3"/>
      </w:pPr>
      <w:bookmarkStart w:id="34" w:name="anexo-b-código-r-utilizado"/>
      <w:bookmarkEnd w:id="33"/>
      <w:r>
        <w:t>Anexo B: Código R utilizado</w:t>
      </w:r>
    </w:p>
    <w:p w14:paraId="3B721E45" w14:textId="77777777" w:rsidR="000C4128" w:rsidRDefault="000C4128" w:rsidP="000C4128">
      <w:pPr>
        <w:pStyle w:val="SourceCode"/>
      </w:pPr>
      <w:r>
        <w:rPr>
          <w:rStyle w:val="CommentTok"/>
        </w:rPr>
        <w:t xml:space="preserve"># Código completo utilizado en </w:t>
      </w:r>
      <w:proofErr w:type="spellStart"/>
      <w:r>
        <w:rPr>
          <w:rStyle w:val="CommentTok"/>
        </w:rPr>
        <w:t>Posit</w:t>
      </w:r>
      <w:proofErr w:type="spellEnd"/>
      <w:r>
        <w:rPr>
          <w:rStyle w:val="CommentTok"/>
        </w:rPr>
        <w:t xml:space="preserve"> Cloud</w:t>
      </w:r>
      <w:r>
        <w:br/>
      </w:r>
      <w:r>
        <w:rPr>
          <w:rStyle w:val="NormalTok"/>
        </w:rPr>
        <w:t>[Pegar aquí el código de R si es necesario]</w:t>
      </w:r>
    </w:p>
    <w:p w14:paraId="240016D5" w14:textId="77777777" w:rsidR="000C4128" w:rsidRDefault="000C4128" w:rsidP="000C4128">
      <w:r>
        <w:pict w14:anchorId="40EBCCC5">
          <v:rect id="_x0000_i1055" style="width:0;height:1.5pt" o:hralign="center" o:hrstd="t" o:hr="t"/>
        </w:pict>
      </w:r>
    </w:p>
    <w:p w14:paraId="3278B415" w14:textId="77777777" w:rsidR="000C4128" w:rsidRPr="000C4128" w:rsidRDefault="000C4128" w:rsidP="000C4128">
      <w:pPr>
        <w:pStyle w:val="FirstParagraph"/>
        <w:jc w:val="both"/>
        <w:rPr>
          <w:lang w:val="es-MX"/>
        </w:rPr>
      </w:pPr>
      <w:r w:rsidRPr="000C4128">
        <w:rPr>
          <w:b/>
          <w:bCs/>
          <w:lang w:val="es-MX"/>
        </w:rPr>
        <w:t>Nota:</w:t>
      </w:r>
      <w:r w:rsidRPr="000C4128">
        <w:rPr>
          <w:lang w:val="es-MX"/>
        </w:rPr>
        <w:t xml:space="preserve"> Esta plantilla debe completarse siguiendo las instrucciones específicas de la Actividad 4. Asegúrate de incluir todas las capturas de pantalla, explicaciones detalladas y citas APA correctas.</w:t>
      </w:r>
      <w:bookmarkEnd w:id="0"/>
      <w:bookmarkEnd w:id="32"/>
      <w:bookmarkEnd w:id="34"/>
    </w:p>
    <w:p w14:paraId="61781DCD" w14:textId="3B59434A" w:rsidR="00093091" w:rsidRPr="000C4128" w:rsidRDefault="00093091" w:rsidP="000C4128"/>
    <w:sectPr w:rsidR="00093091" w:rsidRPr="000C4128" w:rsidSect="00DD40BE">
      <w:headerReference w:type="default" r:id="rId10"/>
      <w:pgSz w:w="11906" w:h="16838" w:code="9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DC9A2F" w14:textId="77777777" w:rsidR="00F13059" w:rsidRDefault="00F13059" w:rsidP="001C66AD">
      <w:pPr>
        <w:spacing w:after="0" w:line="240" w:lineRule="auto"/>
      </w:pPr>
      <w:r>
        <w:separator/>
      </w:r>
    </w:p>
  </w:endnote>
  <w:endnote w:type="continuationSeparator" w:id="0">
    <w:p w14:paraId="3A4C4FB3" w14:textId="77777777" w:rsidR="00F13059" w:rsidRDefault="00F13059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42321DD4-E2B5-4277-93C6-32892375B63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E204A9B-684C-422E-AFF0-032D5A34A12F}"/>
    <w:embedBold r:id="rId3" w:fontKey="{0EC733E1-8F83-4AD1-8746-2976ADF4D202}"/>
    <w:embedItalic r:id="rId4" w:fontKey="{34E660CB-4D01-4EBF-B75F-930F4E1F98B0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5" w:fontKey="{CEDD07C3-5DE1-46CF-8053-D51FAEA26487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6" w:fontKey="{77D77B8E-77B2-48F6-8922-306ED388F7F1}"/>
    <w:embedBold r:id="rId7" w:fontKey="{31BEA1F7-0804-4D93-806B-BD621EF593D4}"/>
    <w:embedItalic r:id="rId8" w:fontKey="{D3442F44-BCBB-4E51-9C89-E969AD1E5796}"/>
    <w:embedBoldItalic r:id="rId9" w:fontKey="{834EF745-87DC-4A79-B6A4-499AD91A4EB8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FE9F801C-4A2D-4D32-B794-49EF6AA7E3E8}"/>
    <w:embedItalic r:id="rId11" w:fontKey="{1778B172-4183-46B7-8728-46F0FC72038D}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7E92509D-ACD9-4A01-85D7-60AAEDF807A0}"/>
    <w:embedBold r:id="rId13" w:fontKey="{676CEF5C-7F4B-40A4-896C-CE24EBAF8262}"/>
    <w:embedItalic r:id="rId14" w:fontKey="{CD323E87-E469-46B0-8F0B-84BF1AC5FD95}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  <w:embedRegular r:id="rId15" w:fontKey="{C967C32E-3F1D-4DA8-85D4-CFB914C786E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A6CB4C" w14:textId="77777777" w:rsidR="00F13059" w:rsidRDefault="00F13059" w:rsidP="001C66AD">
      <w:pPr>
        <w:spacing w:after="0" w:line="240" w:lineRule="auto"/>
      </w:pPr>
      <w:r>
        <w:separator/>
      </w:r>
    </w:p>
  </w:footnote>
  <w:footnote w:type="continuationSeparator" w:id="0">
    <w:p w14:paraId="6C9B32CB" w14:textId="77777777" w:rsidR="00F13059" w:rsidRDefault="00F13059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84544" w14:textId="09839B81" w:rsidR="00E26877" w:rsidRDefault="004570A5" w:rsidP="00E26877">
    <w:pPr>
      <w:shd w:val="clear" w:color="auto" w:fill="FFFFFF"/>
      <w:spacing w:after="0" w:line="240" w:lineRule="auto"/>
      <w:outlineLvl w:val="0"/>
      <w:rPr>
        <w:rFonts w:ascii="Arial Rounded MT Bold" w:hAnsi="Arial Rounded MT Bold"/>
        <w:noProof/>
        <w:color w:val="44546A" w:themeColor="text2"/>
      </w:rPr>
    </w:pPr>
    <w:r w:rsidRPr="004570A5">
      <w:rPr>
        <w:rFonts w:ascii="Arial Rounded MT Bold" w:hAnsi="Arial Rounded MT Bold"/>
        <w:noProof/>
        <w:color w:val="44546A" w:themeColor="text2"/>
      </w:rPr>
      <w:drawing>
        <wp:anchor distT="0" distB="0" distL="114300" distR="114300" simplePos="0" relativeHeight="251679744" behindDoc="0" locked="0" layoutInCell="1" allowOverlap="1" wp14:anchorId="10EB6848" wp14:editId="1EB1729A">
          <wp:simplePos x="0" y="0"/>
          <wp:positionH relativeFrom="column">
            <wp:posOffset>5654238</wp:posOffset>
          </wp:positionH>
          <wp:positionV relativeFrom="paragraph">
            <wp:posOffset>-350941</wp:posOffset>
          </wp:positionV>
          <wp:extent cx="577616" cy="815998"/>
          <wp:effectExtent l="0" t="0" r="0" b="317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abes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7616" cy="81599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B16B8">
      <w:rPr>
        <w:rFonts w:ascii="Arial Rounded MT Bold" w:hAnsi="Arial Rounded MT Bold"/>
        <w:noProof/>
        <w:color w:val="44546A" w:themeColor="text2"/>
      </w:rPr>
      <w:t xml:space="preserve">Curso: </w:t>
    </w:r>
    <w:r w:rsidR="0063779D">
      <w:rPr>
        <w:rFonts w:ascii="Arial Rounded MT Bold" w:hAnsi="Arial Rounded MT Bold"/>
        <w:noProof/>
        <w:color w:val="44546A" w:themeColor="text2"/>
      </w:rPr>
      <w:t>ANALÍTICA DE DATOS</w:t>
    </w:r>
  </w:p>
  <w:p w14:paraId="4F899F52" w14:textId="3F9CF095" w:rsidR="00691944" w:rsidRPr="0063779D" w:rsidRDefault="00E26877" w:rsidP="0063779D">
    <w:pPr>
      <w:shd w:val="clear" w:color="auto" w:fill="FFFFFF"/>
      <w:spacing w:after="0" w:line="240" w:lineRule="auto"/>
      <w:outlineLvl w:val="0"/>
      <w:rPr>
        <w:rFonts w:ascii="Arial Rounded MT Bold" w:hAnsi="Arial Rounded MT Bold"/>
        <w:noProof/>
        <w:color w:val="44546A" w:themeColor="text2"/>
      </w:rPr>
    </w:pPr>
    <w:r>
      <w:rPr>
        <w:rFonts w:ascii="Arial Rounded MT Bold" w:hAnsi="Arial Rounded MT Bold"/>
        <w:noProof/>
        <w:color w:val="44546A" w:themeColor="text2"/>
      </w:rPr>
      <w:t xml:space="preserve">Cuatirmestre </w:t>
    </w:r>
    <w:r w:rsidR="0063779D">
      <w:rPr>
        <w:rFonts w:ascii="Arial Rounded MT Bold" w:hAnsi="Arial Rounded MT Bold"/>
        <w:noProof/>
        <w:color w:val="44546A" w:themeColor="text2"/>
      </w:rPr>
      <w:t xml:space="preserve">Mayo Agosto </w:t>
    </w:r>
    <w:r>
      <w:rPr>
        <w:rFonts w:ascii="Arial Rounded MT Bold" w:hAnsi="Arial Rounded MT Bold"/>
        <w:noProof/>
        <w:color w:val="44546A" w:themeColor="text2"/>
      </w:rPr>
      <w:t>2025</w:t>
    </w:r>
    <w:r w:rsidR="00691944" w:rsidRPr="00EF29C9"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1AC715D0" wp14:editId="629C8774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21590" b="0"/>
              <wp:wrapNone/>
              <wp:docPr id="2086" name="Grupo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upo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ctángulo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ctángulo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ctángulo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ctángulo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ctángulo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ctángulo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9A39D" w14:textId="77777777"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upo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orma libre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orma libre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orma libre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orma libre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orma libre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orma libre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orma libre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orma libre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orma libre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orma libre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orma libre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orma libre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orma libre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orma libre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orma libre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orma libre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orma libre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orma libre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orma libre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orma libre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orma libre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orma libre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orma libre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orma libre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orma libre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orma libre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orma libre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orma libre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orma libre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orma libre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orma libre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orma libre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orma libre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orma libre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orma libre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orma libre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orma libre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orma libre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orma libre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orma libre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orma libre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orma libre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orma libre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orma libre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orma libre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orma libre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orma libre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orma libre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orma libre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orma libre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orma libre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orma libre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orma libre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orma libre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orma libre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orma libre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orma libre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orma libre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orma libre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orma libre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orma libre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orma libre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orma libre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orma libre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orma libre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orma libre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orma libre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orma libre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orma libre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orma libre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orma libre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orma libre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orma libre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orma libre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orma libre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orma libre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orma libre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orma libre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orma libre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orma libre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orma libre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orma libre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orma libre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orma libre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orma libre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orma libre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orma libre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orma libre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orma libre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orma libre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orma libre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orma libre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orma libre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orma libre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orma libre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orma libre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orma libre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orma libre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orma libre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orma libre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orma libre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orma libre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orma libre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orma libre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orma libre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orma libre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orma libre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orma libre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orma libre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orma libre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orma libre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orma libre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orma libre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orma libre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orma libre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orma libre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orma libre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orma libre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orma libre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orma libre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orma libre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orma libre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orma libre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orma libre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orma libre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orma libre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orma libre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orma libre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orma libre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orma libre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orma libre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orma libre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orma libre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orma libre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orma libre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orma libre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orma libre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orma libre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orma libre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orma libre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orma libre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orma libre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orma libre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orma libre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orma libre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orma libre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orma libre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orma libre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orma libre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orma libre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orma libre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orma libre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orma libre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orma libre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orma libre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orma libre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orma libre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orma libre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orma libre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1AC715D0" id="Grupo 2086" o:spid="_x0000_s1026" alt="&quot;&quot;" style="position:absolute;left:0;text-align:left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">
              <v:group id="Grupo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ctángulo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4472c4 [3208]" stroked="f"/>
                <v:rect id="Rectángulo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fc000 [3207]" stroked="f"/>
                <v:rect id="Rectángulo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ed7d31 [3205]" stroked="f"/>
              </v:group>
              <v:rect id="Rectángulo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4472c4 [3208]" stroked="f"/>
              <v:rect id="Rectángulo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fc000 [3207]" stroked="f"/>
              <v:rect id="Rectángulo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ed7d31 [3205]" stroked="f">
                <v:textbox>
                  <w:txbxContent>
                    <w:p w14:paraId="6259A39D" w14:textId="77777777"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lang w:bidi="es-ES"/>
                        </w:rPr>
                        <w:t xml:space="preserve"> </w:t>
                      </w:r>
                    </w:p>
                  </w:txbxContent>
                </v:textbox>
              </v:rect>
              <v:group id="Grupo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orma libre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602D58FF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916381164" o:spid="_x0000_i1025" type="#_x0000_t75" style="width:11.35pt;height:11.35pt;visibility:visible;mso-wrap-style:square">
            <v:imagedata r:id="rId1" o:title=""/>
          </v:shape>
        </w:pict>
      </mc:Choice>
      <mc:Fallback>
        <w:drawing>
          <wp:inline distT="0" distB="0" distL="0" distR="0" wp14:anchorId="3CFAD61D" wp14:editId="7DF4DA44">
            <wp:extent cx="144145" cy="144145"/>
            <wp:effectExtent l="0" t="0" r="0" b="0"/>
            <wp:docPr id="416049505" name="Picture 191638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FFFFFF7C"/>
    <w:multiLevelType w:val="singleLevel"/>
    <w:tmpl w:val="FD4854B2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9B4B1A2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D2EB9D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80"/>
    <w:multiLevelType w:val="singleLevel"/>
    <w:tmpl w:val="F8C67532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934E827A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B4E09C1E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0000A990"/>
    <w:multiLevelType w:val="multilevel"/>
    <w:tmpl w:val="AD481C5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7" w15:restartNumberingAfterBreak="0">
    <w:nsid w:val="0000A991"/>
    <w:multiLevelType w:val="multilevel"/>
    <w:tmpl w:val="E4B8277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8" w15:restartNumberingAfterBreak="0">
    <w:nsid w:val="00A99411"/>
    <w:multiLevelType w:val="multilevel"/>
    <w:tmpl w:val="0000000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82E70B7"/>
    <w:multiLevelType w:val="hybridMultilevel"/>
    <w:tmpl w:val="E24040C0"/>
    <w:lvl w:ilvl="0" w:tplc="080A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10" w15:restartNumberingAfterBreak="0">
    <w:nsid w:val="089450AA"/>
    <w:multiLevelType w:val="multilevel"/>
    <w:tmpl w:val="F6E2F0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1" w15:restartNumberingAfterBreak="0">
    <w:nsid w:val="0DC323BD"/>
    <w:multiLevelType w:val="hybridMultilevel"/>
    <w:tmpl w:val="8B76D962"/>
    <w:lvl w:ilvl="0" w:tplc="580A0007">
      <w:start w:val="1"/>
      <w:numFmt w:val="bullet"/>
      <w:lvlText w:val=""/>
      <w:lvlPicBulletId w:val="0"/>
      <w:lvlJc w:val="left"/>
      <w:pPr>
        <w:ind w:left="737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abstractNum w:abstractNumId="12" w15:restartNumberingAfterBreak="0">
    <w:nsid w:val="134A3D71"/>
    <w:multiLevelType w:val="hybridMultilevel"/>
    <w:tmpl w:val="38F43E52"/>
    <w:lvl w:ilvl="0" w:tplc="080A0013">
      <w:start w:val="1"/>
      <w:numFmt w:val="upperRoman"/>
      <w:lvlText w:val="%1."/>
      <w:lvlJc w:val="right"/>
      <w:pPr>
        <w:ind w:left="1068" w:hanging="360"/>
      </w:p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1C786327"/>
    <w:multiLevelType w:val="hybridMultilevel"/>
    <w:tmpl w:val="34DA056C"/>
    <w:lvl w:ilvl="0" w:tplc="080A0001">
      <w:start w:val="1"/>
      <w:numFmt w:val="bullet"/>
      <w:lvlText w:val=""/>
      <w:lvlJc w:val="left"/>
      <w:pPr>
        <w:ind w:left="37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9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1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3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5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7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9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1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37" w:hanging="360"/>
      </w:pPr>
      <w:rPr>
        <w:rFonts w:ascii="Wingdings" w:hAnsi="Wingdings" w:hint="default"/>
      </w:rPr>
    </w:lvl>
  </w:abstractNum>
  <w:abstractNum w:abstractNumId="14" w15:restartNumberingAfterBreak="0">
    <w:nsid w:val="208F4309"/>
    <w:multiLevelType w:val="multilevel"/>
    <w:tmpl w:val="C51A1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837539"/>
    <w:multiLevelType w:val="hybridMultilevel"/>
    <w:tmpl w:val="B0703022"/>
    <w:lvl w:ilvl="0" w:tplc="580A0007">
      <w:start w:val="1"/>
      <w:numFmt w:val="bullet"/>
      <w:lvlText w:val=""/>
      <w:lvlPicBulletId w:val="0"/>
      <w:lvlJc w:val="left"/>
      <w:pPr>
        <w:ind w:left="36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7" w:hanging="360"/>
      </w:pPr>
      <w:rPr>
        <w:rFonts w:ascii="Wingdings" w:hAnsi="Wingdings" w:hint="default"/>
      </w:rPr>
    </w:lvl>
  </w:abstractNum>
  <w:abstractNum w:abstractNumId="16" w15:restartNumberingAfterBreak="0">
    <w:nsid w:val="2E024692"/>
    <w:multiLevelType w:val="hybridMultilevel"/>
    <w:tmpl w:val="08C02CCE"/>
    <w:lvl w:ilvl="0" w:tplc="580A0007">
      <w:start w:val="1"/>
      <w:numFmt w:val="bullet"/>
      <w:lvlText w:val=""/>
      <w:lvlPicBulletId w:val="0"/>
      <w:lvlJc w:val="left"/>
      <w:pPr>
        <w:ind w:left="727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17" w15:restartNumberingAfterBreak="0">
    <w:nsid w:val="2E996F5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29827D8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340438C6"/>
    <w:multiLevelType w:val="multilevel"/>
    <w:tmpl w:val="7A1E6BAA"/>
    <w:lvl w:ilvl="0">
      <w:start w:val="1"/>
      <w:numFmt w:val="bullet"/>
      <w:lvlText w:val=""/>
      <w:lvlPicBulletId w:val="0"/>
      <w:lvlJc w:val="left"/>
      <w:pPr>
        <w:ind w:left="284" w:hanging="284"/>
      </w:pPr>
      <w:rPr>
        <w:rFonts w:ascii="Symbol" w:hAnsi="Symbol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0" w15:restartNumberingAfterBreak="0">
    <w:nsid w:val="384D265E"/>
    <w:multiLevelType w:val="hybridMultilevel"/>
    <w:tmpl w:val="BA107582"/>
    <w:lvl w:ilvl="0" w:tplc="5920A6DC">
      <w:start w:val="1"/>
      <w:numFmt w:val="upperRoman"/>
      <w:lvlText w:val="%1."/>
      <w:lvlJc w:val="left"/>
      <w:pPr>
        <w:ind w:left="727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7" w:hanging="360"/>
      </w:pPr>
    </w:lvl>
    <w:lvl w:ilvl="2" w:tplc="080A001B" w:tentative="1">
      <w:start w:val="1"/>
      <w:numFmt w:val="lowerRoman"/>
      <w:lvlText w:val="%3."/>
      <w:lvlJc w:val="right"/>
      <w:pPr>
        <w:ind w:left="1807" w:hanging="180"/>
      </w:pPr>
    </w:lvl>
    <w:lvl w:ilvl="3" w:tplc="080A000F" w:tentative="1">
      <w:start w:val="1"/>
      <w:numFmt w:val="decimal"/>
      <w:lvlText w:val="%4."/>
      <w:lvlJc w:val="left"/>
      <w:pPr>
        <w:ind w:left="2527" w:hanging="360"/>
      </w:pPr>
    </w:lvl>
    <w:lvl w:ilvl="4" w:tplc="080A0019" w:tentative="1">
      <w:start w:val="1"/>
      <w:numFmt w:val="lowerLetter"/>
      <w:lvlText w:val="%5."/>
      <w:lvlJc w:val="left"/>
      <w:pPr>
        <w:ind w:left="3247" w:hanging="360"/>
      </w:pPr>
    </w:lvl>
    <w:lvl w:ilvl="5" w:tplc="080A001B" w:tentative="1">
      <w:start w:val="1"/>
      <w:numFmt w:val="lowerRoman"/>
      <w:lvlText w:val="%6."/>
      <w:lvlJc w:val="right"/>
      <w:pPr>
        <w:ind w:left="3967" w:hanging="180"/>
      </w:pPr>
    </w:lvl>
    <w:lvl w:ilvl="6" w:tplc="080A000F" w:tentative="1">
      <w:start w:val="1"/>
      <w:numFmt w:val="decimal"/>
      <w:lvlText w:val="%7."/>
      <w:lvlJc w:val="left"/>
      <w:pPr>
        <w:ind w:left="4687" w:hanging="360"/>
      </w:pPr>
    </w:lvl>
    <w:lvl w:ilvl="7" w:tplc="080A0019" w:tentative="1">
      <w:start w:val="1"/>
      <w:numFmt w:val="lowerLetter"/>
      <w:lvlText w:val="%8."/>
      <w:lvlJc w:val="left"/>
      <w:pPr>
        <w:ind w:left="5407" w:hanging="360"/>
      </w:pPr>
    </w:lvl>
    <w:lvl w:ilvl="8" w:tplc="080A001B" w:tentative="1">
      <w:start w:val="1"/>
      <w:numFmt w:val="lowerRoman"/>
      <w:lvlText w:val="%9."/>
      <w:lvlJc w:val="right"/>
      <w:pPr>
        <w:ind w:left="6127" w:hanging="180"/>
      </w:pPr>
    </w:lvl>
  </w:abstractNum>
  <w:abstractNum w:abstractNumId="21" w15:restartNumberingAfterBreak="0">
    <w:nsid w:val="3F4D1BB0"/>
    <w:multiLevelType w:val="hybridMultilevel"/>
    <w:tmpl w:val="E5B2992C"/>
    <w:lvl w:ilvl="0" w:tplc="080A000F">
      <w:start w:val="1"/>
      <w:numFmt w:val="decimal"/>
      <w:lvlText w:val="%1."/>
      <w:lvlJc w:val="left"/>
      <w:pPr>
        <w:ind w:left="727" w:hanging="360"/>
      </w:pPr>
    </w:lvl>
    <w:lvl w:ilvl="1" w:tplc="080A0019" w:tentative="1">
      <w:start w:val="1"/>
      <w:numFmt w:val="lowerLetter"/>
      <w:lvlText w:val="%2."/>
      <w:lvlJc w:val="left"/>
      <w:pPr>
        <w:ind w:left="1447" w:hanging="360"/>
      </w:pPr>
    </w:lvl>
    <w:lvl w:ilvl="2" w:tplc="080A001B" w:tentative="1">
      <w:start w:val="1"/>
      <w:numFmt w:val="lowerRoman"/>
      <w:lvlText w:val="%3."/>
      <w:lvlJc w:val="right"/>
      <w:pPr>
        <w:ind w:left="2167" w:hanging="180"/>
      </w:pPr>
    </w:lvl>
    <w:lvl w:ilvl="3" w:tplc="080A000F" w:tentative="1">
      <w:start w:val="1"/>
      <w:numFmt w:val="decimal"/>
      <w:lvlText w:val="%4."/>
      <w:lvlJc w:val="left"/>
      <w:pPr>
        <w:ind w:left="2887" w:hanging="360"/>
      </w:pPr>
    </w:lvl>
    <w:lvl w:ilvl="4" w:tplc="080A0019" w:tentative="1">
      <w:start w:val="1"/>
      <w:numFmt w:val="lowerLetter"/>
      <w:lvlText w:val="%5."/>
      <w:lvlJc w:val="left"/>
      <w:pPr>
        <w:ind w:left="3607" w:hanging="360"/>
      </w:pPr>
    </w:lvl>
    <w:lvl w:ilvl="5" w:tplc="080A001B" w:tentative="1">
      <w:start w:val="1"/>
      <w:numFmt w:val="lowerRoman"/>
      <w:lvlText w:val="%6."/>
      <w:lvlJc w:val="right"/>
      <w:pPr>
        <w:ind w:left="4327" w:hanging="180"/>
      </w:pPr>
    </w:lvl>
    <w:lvl w:ilvl="6" w:tplc="080A000F" w:tentative="1">
      <w:start w:val="1"/>
      <w:numFmt w:val="decimal"/>
      <w:lvlText w:val="%7."/>
      <w:lvlJc w:val="left"/>
      <w:pPr>
        <w:ind w:left="5047" w:hanging="360"/>
      </w:pPr>
    </w:lvl>
    <w:lvl w:ilvl="7" w:tplc="080A0019" w:tentative="1">
      <w:start w:val="1"/>
      <w:numFmt w:val="lowerLetter"/>
      <w:lvlText w:val="%8."/>
      <w:lvlJc w:val="left"/>
      <w:pPr>
        <w:ind w:left="5767" w:hanging="360"/>
      </w:pPr>
    </w:lvl>
    <w:lvl w:ilvl="8" w:tplc="080A001B" w:tentative="1">
      <w:start w:val="1"/>
      <w:numFmt w:val="lowerRoman"/>
      <w:lvlText w:val="%9."/>
      <w:lvlJc w:val="right"/>
      <w:pPr>
        <w:ind w:left="6487" w:hanging="180"/>
      </w:pPr>
    </w:lvl>
  </w:abstractNum>
  <w:abstractNum w:abstractNumId="22" w15:restartNumberingAfterBreak="0">
    <w:nsid w:val="41AD5D1D"/>
    <w:multiLevelType w:val="hybridMultilevel"/>
    <w:tmpl w:val="341CA460"/>
    <w:lvl w:ilvl="0" w:tplc="580A0007">
      <w:start w:val="1"/>
      <w:numFmt w:val="bullet"/>
      <w:lvlText w:val=""/>
      <w:lvlPicBulletId w:val="0"/>
      <w:lvlJc w:val="left"/>
      <w:pPr>
        <w:ind w:left="36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7" w:hanging="360"/>
      </w:pPr>
      <w:rPr>
        <w:rFonts w:ascii="Wingdings" w:hAnsi="Wingdings" w:hint="default"/>
      </w:rPr>
    </w:lvl>
  </w:abstractNum>
  <w:abstractNum w:abstractNumId="23" w15:restartNumberingAfterBreak="0">
    <w:nsid w:val="47110D79"/>
    <w:multiLevelType w:val="multilevel"/>
    <w:tmpl w:val="1DBC2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247022"/>
    <w:multiLevelType w:val="multilevel"/>
    <w:tmpl w:val="400A361E"/>
    <w:lvl w:ilvl="0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aconvieta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5" w15:restartNumberingAfterBreak="0">
    <w:nsid w:val="48E40A21"/>
    <w:multiLevelType w:val="multilevel"/>
    <w:tmpl w:val="0A165832"/>
    <w:lvl w:ilvl="0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aconnmeros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6" w15:restartNumberingAfterBreak="0">
    <w:nsid w:val="4FB763AD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5F99310F"/>
    <w:multiLevelType w:val="multilevel"/>
    <w:tmpl w:val="F6E2F020"/>
    <w:numStyleLink w:val="VietasUNIR"/>
  </w:abstractNum>
  <w:abstractNum w:abstractNumId="28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lvlText w:val=""/>
      <w:lvlJc w:val="left"/>
      <w:pPr>
        <w:ind w:left="0" w:firstLine="0"/>
      </w:pPr>
      <w:rPr>
        <w:rFonts w:hint="default"/>
      </w:rPr>
    </w:lvl>
  </w:abstractNum>
  <w:abstractNum w:abstractNumId="30" w15:restartNumberingAfterBreak="0">
    <w:nsid w:val="6F1D715D"/>
    <w:multiLevelType w:val="multilevel"/>
    <w:tmpl w:val="0DF0219A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  <w:b w:val="0"/>
        <w:color w:val="0098CD"/>
        <w:sz w:val="24"/>
        <w:szCs w:val="24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1" w15:restartNumberingAfterBreak="0">
    <w:nsid w:val="7C2021B7"/>
    <w:multiLevelType w:val="hybridMultilevel"/>
    <w:tmpl w:val="3B58122A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2" w15:restartNumberingAfterBreak="0">
    <w:nsid w:val="7E084738"/>
    <w:multiLevelType w:val="hybridMultilevel"/>
    <w:tmpl w:val="D47C593A"/>
    <w:lvl w:ilvl="0" w:tplc="AE80EF8E">
      <w:start w:val="1"/>
      <w:numFmt w:val="decimal"/>
      <w:lvlText w:val="(%1)"/>
      <w:lvlJc w:val="left"/>
      <w:pPr>
        <w:ind w:left="367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087" w:hanging="360"/>
      </w:pPr>
    </w:lvl>
    <w:lvl w:ilvl="2" w:tplc="580A001B" w:tentative="1">
      <w:start w:val="1"/>
      <w:numFmt w:val="lowerRoman"/>
      <w:lvlText w:val="%3."/>
      <w:lvlJc w:val="right"/>
      <w:pPr>
        <w:ind w:left="1807" w:hanging="180"/>
      </w:pPr>
    </w:lvl>
    <w:lvl w:ilvl="3" w:tplc="580A000F" w:tentative="1">
      <w:start w:val="1"/>
      <w:numFmt w:val="decimal"/>
      <w:lvlText w:val="%4."/>
      <w:lvlJc w:val="left"/>
      <w:pPr>
        <w:ind w:left="2527" w:hanging="360"/>
      </w:pPr>
    </w:lvl>
    <w:lvl w:ilvl="4" w:tplc="580A0019" w:tentative="1">
      <w:start w:val="1"/>
      <w:numFmt w:val="lowerLetter"/>
      <w:lvlText w:val="%5."/>
      <w:lvlJc w:val="left"/>
      <w:pPr>
        <w:ind w:left="3247" w:hanging="360"/>
      </w:pPr>
    </w:lvl>
    <w:lvl w:ilvl="5" w:tplc="580A001B" w:tentative="1">
      <w:start w:val="1"/>
      <w:numFmt w:val="lowerRoman"/>
      <w:lvlText w:val="%6."/>
      <w:lvlJc w:val="right"/>
      <w:pPr>
        <w:ind w:left="3967" w:hanging="180"/>
      </w:pPr>
    </w:lvl>
    <w:lvl w:ilvl="6" w:tplc="580A000F" w:tentative="1">
      <w:start w:val="1"/>
      <w:numFmt w:val="decimal"/>
      <w:lvlText w:val="%7."/>
      <w:lvlJc w:val="left"/>
      <w:pPr>
        <w:ind w:left="4687" w:hanging="360"/>
      </w:pPr>
    </w:lvl>
    <w:lvl w:ilvl="7" w:tplc="580A0019" w:tentative="1">
      <w:start w:val="1"/>
      <w:numFmt w:val="lowerLetter"/>
      <w:lvlText w:val="%8."/>
      <w:lvlJc w:val="left"/>
      <w:pPr>
        <w:ind w:left="5407" w:hanging="360"/>
      </w:pPr>
    </w:lvl>
    <w:lvl w:ilvl="8" w:tplc="580A001B" w:tentative="1">
      <w:start w:val="1"/>
      <w:numFmt w:val="lowerRoman"/>
      <w:lvlText w:val="%9."/>
      <w:lvlJc w:val="right"/>
      <w:pPr>
        <w:ind w:left="6127" w:hanging="180"/>
      </w:pPr>
    </w:lvl>
  </w:abstractNum>
  <w:num w:numId="1" w16cid:durableId="1095204338">
    <w:abstractNumId w:val="28"/>
  </w:num>
  <w:num w:numId="2" w16cid:durableId="47538765">
    <w:abstractNumId w:val="24"/>
  </w:num>
  <w:num w:numId="3" w16cid:durableId="114905387">
    <w:abstractNumId w:val="25"/>
  </w:num>
  <w:num w:numId="4" w16cid:durableId="1707951047">
    <w:abstractNumId w:val="29"/>
  </w:num>
  <w:num w:numId="5" w16cid:durableId="477187700">
    <w:abstractNumId w:val="5"/>
  </w:num>
  <w:num w:numId="6" w16cid:durableId="391579463">
    <w:abstractNumId w:val="17"/>
  </w:num>
  <w:num w:numId="7" w16cid:durableId="578054973">
    <w:abstractNumId w:val="26"/>
  </w:num>
  <w:num w:numId="8" w16cid:durableId="1448770706">
    <w:abstractNumId w:val="2"/>
  </w:num>
  <w:num w:numId="9" w16cid:durableId="1119451878">
    <w:abstractNumId w:val="1"/>
  </w:num>
  <w:num w:numId="10" w16cid:durableId="229197403">
    <w:abstractNumId w:val="0"/>
  </w:num>
  <w:num w:numId="11" w16cid:durableId="1042091346">
    <w:abstractNumId w:val="4"/>
  </w:num>
  <w:num w:numId="12" w16cid:durableId="337586640">
    <w:abstractNumId w:val="3"/>
  </w:num>
  <w:num w:numId="13" w16cid:durableId="1897932145">
    <w:abstractNumId w:val="18"/>
  </w:num>
  <w:num w:numId="14" w16cid:durableId="1793287993">
    <w:abstractNumId w:val="9"/>
  </w:num>
  <w:num w:numId="15" w16cid:durableId="2139295843">
    <w:abstractNumId w:val="32"/>
  </w:num>
  <w:num w:numId="16" w16cid:durableId="1067338113">
    <w:abstractNumId w:val="10"/>
  </w:num>
  <w:num w:numId="17" w16cid:durableId="572475948">
    <w:abstractNumId w:val="30"/>
  </w:num>
  <w:num w:numId="18" w16cid:durableId="1844930313">
    <w:abstractNumId w:val="27"/>
  </w:num>
  <w:num w:numId="19" w16cid:durableId="2141454669">
    <w:abstractNumId w:val="19"/>
  </w:num>
  <w:num w:numId="20" w16cid:durableId="436560619">
    <w:abstractNumId w:val="12"/>
  </w:num>
  <w:num w:numId="21" w16cid:durableId="1473253233">
    <w:abstractNumId w:val="16"/>
  </w:num>
  <w:num w:numId="22" w16cid:durableId="919216963">
    <w:abstractNumId w:val="22"/>
  </w:num>
  <w:num w:numId="23" w16cid:durableId="426266066">
    <w:abstractNumId w:val="13"/>
  </w:num>
  <w:num w:numId="24" w16cid:durableId="1777827689">
    <w:abstractNumId w:val="15"/>
  </w:num>
  <w:num w:numId="25" w16cid:durableId="2096827177">
    <w:abstractNumId w:val="11"/>
  </w:num>
  <w:num w:numId="26" w16cid:durableId="1974941981">
    <w:abstractNumId w:val="21"/>
  </w:num>
  <w:num w:numId="27" w16cid:durableId="1742831153">
    <w:abstractNumId w:val="31"/>
  </w:num>
  <w:num w:numId="28" w16cid:durableId="763648930">
    <w:abstractNumId w:val="20"/>
  </w:num>
  <w:num w:numId="29" w16cid:durableId="2088263641">
    <w:abstractNumId w:val="6"/>
  </w:num>
  <w:num w:numId="30" w16cid:durableId="1893342290">
    <w:abstractNumId w:val="7"/>
  </w:num>
  <w:num w:numId="31" w16cid:durableId="1898322423">
    <w:abstractNumId w:val="14"/>
  </w:num>
  <w:num w:numId="32" w16cid:durableId="1034427471">
    <w:abstractNumId w:val="23"/>
  </w:num>
  <w:num w:numId="33" w16cid:durableId="40973984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44985884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0819505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70A5"/>
    <w:rsid w:val="000041F4"/>
    <w:rsid w:val="000073FC"/>
    <w:rsid w:val="000208ED"/>
    <w:rsid w:val="00020F8E"/>
    <w:rsid w:val="00027335"/>
    <w:rsid w:val="000277C3"/>
    <w:rsid w:val="00052382"/>
    <w:rsid w:val="00053DAE"/>
    <w:rsid w:val="0006568A"/>
    <w:rsid w:val="000668CE"/>
    <w:rsid w:val="00071B1F"/>
    <w:rsid w:val="00076F0F"/>
    <w:rsid w:val="00084253"/>
    <w:rsid w:val="00093091"/>
    <w:rsid w:val="0009420C"/>
    <w:rsid w:val="000B0C3C"/>
    <w:rsid w:val="000C4128"/>
    <w:rsid w:val="000D1F49"/>
    <w:rsid w:val="000E0945"/>
    <w:rsid w:val="000E2DC3"/>
    <w:rsid w:val="00156790"/>
    <w:rsid w:val="001632C0"/>
    <w:rsid w:val="001727CA"/>
    <w:rsid w:val="00182DAC"/>
    <w:rsid w:val="001961D6"/>
    <w:rsid w:val="001A36CB"/>
    <w:rsid w:val="001A4460"/>
    <w:rsid w:val="001B0B3A"/>
    <w:rsid w:val="001B17C5"/>
    <w:rsid w:val="001C171C"/>
    <w:rsid w:val="001C64B3"/>
    <w:rsid w:val="001C66AD"/>
    <w:rsid w:val="001D38B2"/>
    <w:rsid w:val="001E7FCD"/>
    <w:rsid w:val="001F3377"/>
    <w:rsid w:val="001F6358"/>
    <w:rsid w:val="00212019"/>
    <w:rsid w:val="0021316C"/>
    <w:rsid w:val="002275E5"/>
    <w:rsid w:val="00237319"/>
    <w:rsid w:val="00242C11"/>
    <w:rsid w:val="00263DF4"/>
    <w:rsid w:val="00273872"/>
    <w:rsid w:val="00280096"/>
    <w:rsid w:val="00284B89"/>
    <w:rsid w:val="002A1605"/>
    <w:rsid w:val="002C06FE"/>
    <w:rsid w:val="002C56E6"/>
    <w:rsid w:val="002C6F31"/>
    <w:rsid w:val="002D141B"/>
    <w:rsid w:val="002F22F9"/>
    <w:rsid w:val="00316C11"/>
    <w:rsid w:val="003229D1"/>
    <w:rsid w:val="003259E9"/>
    <w:rsid w:val="00343818"/>
    <w:rsid w:val="00343E54"/>
    <w:rsid w:val="0034565A"/>
    <w:rsid w:val="00361471"/>
    <w:rsid w:val="00361E11"/>
    <w:rsid w:val="0036628B"/>
    <w:rsid w:val="00394217"/>
    <w:rsid w:val="003A3863"/>
    <w:rsid w:val="003B0403"/>
    <w:rsid w:val="003C35D6"/>
    <w:rsid w:val="003C63D4"/>
    <w:rsid w:val="003E333B"/>
    <w:rsid w:val="003E6C27"/>
    <w:rsid w:val="0040090B"/>
    <w:rsid w:val="00433D57"/>
    <w:rsid w:val="00433E42"/>
    <w:rsid w:val="004570A5"/>
    <w:rsid w:val="0046302A"/>
    <w:rsid w:val="00487D2D"/>
    <w:rsid w:val="00495B40"/>
    <w:rsid w:val="0049749B"/>
    <w:rsid w:val="004B3F3E"/>
    <w:rsid w:val="004D1E9A"/>
    <w:rsid w:val="004D5D62"/>
    <w:rsid w:val="004E0993"/>
    <w:rsid w:val="004E6DA2"/>
    <w:rsid w:val="00504AA9"/>
    <w:rsid w:val="0050744B"/>
    <w:rsid w:val="005112D0"/>
    <w:rsid w:val="005201E5"/>
    <w:rsid w:val="00533D86"/>
    <w:rsid w:val="00551724"/>
    <w:rsid w:val="00555681"/>
    <w:rsid w:val="00566108"/>
    <w:rsid w:val="00577E06"/>
    <w:rsid w:val="005A3BF7"/>
    <w:rsid w:val="005C2743"/>
    <w:rsid w:val="005C52EB"/>
    <w:rsid w:val="005C7B47"/>
    <w:rsid w:val="005D0985"/>
    <w:rsid w:val="005F2035"/>
    <w:rsid w:val="005F4902"/>
    <w:rsid w:val="005F5B7B"/>
    <w:rsid w:val="005F7990"/>
    <w:rsid w:val="00600425"/>
    <w:rsid w:val="00600AC2"/>
    <w:rsid w:val="00600BA4"/>
    <w:rsid w:val="00606A0B"/>
    <w:rsid w:val="006160F2"/>
    <w:rsid w:val="00622682"/>
    <w:rsid w:val="00626BBB"/>
    <w:rsid w:val="0063557C"/>
    <w:rsid w:val="0063739C"/>
    <w:rsid w:val="0063779D"/>
    <w:rsid w:val="00637A9D"/>
    <w:rsid w:val="006404DF"/>
    <w:rsid w:val="006712CF"/>
    <w:rsid w:val="00675379"/>
    <w:rsid w:val="00691944"/>
    <w:rsid w:val="00694103"/>
    <w:rsid w:val="00695531"/>
    <w:rsid w:val="006A665A"/>
    <w:rsid w:val="006B248A"/>
    <w:rsid w:val="006C0020"/>
    <w:rsid w:val="006D1BE4"/>
    <w:rsid w:val="006E2786"/>
    <w:rsid w:val="00703BBA"/>
    <w:rsid w:val="00711D05"/>
    <w:rsid w:val="00727403"/>
    <w:rsid w:val="0073447C"/>
    <w:rsid w:val="007356E0"/>
    <w:rsid w:val="0074071C"/>
    <w:rsid w:val="007466B2"/>
    <w:rsid w:val="0074771C"/>
    <w:rsid w:val="0075220B"/>
    <w:rsid w:val="00770F25"/>
    <w:rsid w:val="007A124A"/>
    <w:rsid w:val="007A2B9C"/>
    <w:rsid w:val="007A5C8D"/>
    <w:rsid w:val="007B0A85"/>
    <w:rsid w:val="007B2E52"/>
    <w:rsid w:val="007C6A52"/>
    <w:rsid w:val="0080290B"/>
    <w:rsid w:val="008061BB"/>
    <w:rsid w:val="008119CC"/>
    <w:rsid w:val="0082043E"/>
    <w:rsid w:val="00832EC1"/>
    <w:rsid w:val="00855C2E"/>
    <w:rsid w:val="008728E9"/>
    <w:rsid w:val="00886028"/>
    <w:rsid w:val="008913D6"/>
    <w:rsid w:val="00897331"/>
    <w:rsid w:val="008A7A3F"/>
    <w:rsid w:val="008B6B0E"/>
    <w:rsid w:val="008B7E7D"/>
    <w:rsid w:val="008C1FE6"/>
    <w:rsid w:val="008E203A"/>
    <w:rsid w:val="008F526E"/>
    <w:rsid w:val="00905E30"/>
    <w:rsid w:val="0091064E"/>
    <w:rsid w:val="009116C7"/>
    <w:rsid w:val="0091229C"/>
    <w:rsid w:val="0091461D"/>
    <w:rsid w:val="00924E4D"/>
    <w:rsid w:val="00934F0C"/>
    <w:rsid w:val="00936AE9"/>
    <w:rsid w:val="00940E73"/>
    <w:rsid w:val="00944AD8"/>
    <w:rsid w:val="009458B6"/>
    <w:rsid w:val="00950718"/>
    <w:rsid w:val="00950D39"/>
    <w:rsid w:val="009634C0"/>
    <w:rsid w:val="009809E7"/>
    <w:rsid w:val="0098597D"/>
    <w:rsid w:val="00991FA9"/>
    <w:rsid w:val="00993175"/>
    <w:rsid w:val="009A49EF"/>
    <w:rsid w:val="009A5D9D"/>
    <w:rsid w:val="009B63DF"/>
    <w:rsid w:val="009F49EA"/>
    <w:rsid w:val="009F619A"/>
    <w:rsid w:val="009F6DDE"/>
    <w:rsid w:val="00A254B7"/>
    <w:rsid w:val="00A370A8"/>
    <w:rsid w:val="00A42943"/>
    <w:rsid w:val="00A6105A"/>
    <w:rsid w:val="00A6681C"/>
    <w:rsid w:val="00A73847"/>
    <w:rsid w:val="00A7463F"/>
    <w:rsid w:val="00A90467"/>
    <w:rsid w:val="00A92D9E"/>
    <w:rsid w:val="00AB6F29"/>
    <w:rsid w:val="00AE3618"/>
    <w:rsid w:val="00B10B05"/>
    <w:rsid w:val="00B208D4"/>
    <w:rsid w:val="00B24D5E"/>
    <w:rsid w:val="00B256F4"/>
    <w:rsid w:val="00B27589"/>
    <w:rsid w:val="00B368C9"/>
    <w:rsid w:val="00B422FB"/>
    <w:rsid w:val="00B64E53"/>
    <w:rsid w:val="00B817D7"/>
    <w:rsid w:val="00B85925"/>
    <w:rsid w:val="00BB0E24"/>
    <w:rsid w:val="00BC3604"/>
    <w:rsid w:val="00BC3EB8"/>
    <w:rsid w:val="00BD4753"/>
    <w:rsid w:val="00BD5CB1"/>
    <w:rsid w:val="00BE61C0"/>
    <w:rsid w:val="00BE62EE"/>
    <w:rsid w:val="00BF4742"/>
    <w:rsid w:val="00C003BA"/>
    <w:rsid w:val="00C12B50"/>
    <w:rsid w:val="00C23938"/>
    <w:rsid w:val="00C310FE"/>
    <w:rsid w:val="00C46878"/>
    <w:rsid w:val="00C50E88"/>
    <w:rsid w:val="00C5286E"/>
    <w:rsid w:val="00C54120"/>
    <w:rsid w:val="00C578BF"/>
    <w:rsid w:val="00C82682"/>
    <w:rsid w:val="00C847C4"/>
    <w:rsid w:val="00CA73D7"/>
    <w:rsid w:val="00CB4A51"/>
    <w:rsid w:val="00CD06EB"/>
    <w:rsid w:val="00CD1A4E"/>
    <w:rsid w:val="00CD4532"/>
    <w:rsid w:val="00CD47B0"/>
    <w:rsid w:val="00CD6350"/>
    <w:rsid w:val="00CD7DD8"/>
    <w:rsid w:val="00CE6104"/>
    <w:rsid w:val="00CE7918"/>
    <w:rsid w:val="00CF1B89"/>
    <w:rsid w:val="00D05D0B"/>
    <w:rsid w:val="00D15E0F"/>
    <w:rsid w:val="00D16163"/>
    <w:rsid w:val="00D270B3"/>
    <w:rsid w:val="00D50B65"/>
    <w:rsid w:val="00D65AB9"/>
    <w:rsid w:val="00D817EC"/>
    <w:rsid w:val="00D9034A"/>
    <w:rsid w:val="00DB3FAD"/>
    <w:rsid w:val="00DD40BE"/>
    <w:rsid w:val="00E16904"/>
    <w:rsid w:val="00E24EE0"/>
    <w:rsid w:val="00E26877"/>
    <w:rsid w:val="00E61C09"/>
    <w:rsid w:val="00E62B04"/>
    <w:rsid w:val="00E66C3D"/>
    <w:rsid w:val="00E73A09"/>
    <w:rsid w:val="00EA1B00"/>
    <w:rsid w:val="00EA3A1E"/>
    <w:rsid w:val="00EB263C"/>
    <w:rsid w:val="00EB3B58"/>
    <w:rsid w:val="00EB4B21"/>
    <w:rsid w:val="00EC22AE"/>
    <w:rsid w:val="00EC3E57"/>
    <w:rsid w:val="00EC3E64"/>
    <w:rsid w:val="00EC47BC"/>
    <w:rsid w:val="00EC7359"/>
    <w:rsid w:val="00EE3054"/>
    <w:rsid w:val="00EF29C9"/>
    <w:rsid w:val="00F00606"/>
    <w:rsid w:val="00F01256"/>
    <w:rsid w:val="00F02AEB"/>
    <w:rsid w:val="00F05255"/>
    <w:rsid w:val="00F13059"/>
    <w:rsid w:val="00F178C6"/>
    <w:rsid w:val="00F461FB"/>
    <w:rsid w:val="00F470AA"/>
    <w:rsid w:val="00F4712C"/>
    <w:rsid w:val="00F6799C"/>
    <w:rsid w:val="00F75581"/>
    <w:rsid w:val="00F92994"/>
    <w:rsid w:val="00FA62AE"/>
    <w:rsid w:val="00FB16B8"/>
    <w:rsid w:val="00FB3B48"/>
    <w:rsid w:val="00FC0BA4"/>
    <w:rsid w:val="00FC10AE"/>
    <w:rsid w:val="00FC7475"/>
    <w:rsid w:val="00FD0A29"/>
    <w:rsid w:val="00FD61BF"/>
    <w:rsid w:val="00FE46D2"/>
    <w:rsid w:val="00FE78A0"/>
    <w:rsid w:val="00FF2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3CA536"/>
  <w15:chartTrackingRefBased/>
  <w15:docId w15:val="{93ABDC4A-165E-4879-B7D4-F6966505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8"/>
        <w:szCs w:val="28"/>
        <w:lang w:val="es-E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0A5"/>
    <w:pPr>
      <w:spacing w:after="194" w:line="258" w:lineRule="auto"/>
      <w:ind w:left="17" w:hanging="10"/>
    </w:pPr>
    <w:rPr>
      <w:rFonts w:ascii="Calibri" w:eastAsia="Calibri" w:hAnsi="Calibri" w:cs="Calibri"/>
      <w:color w:val="000000"/>
      <w:sz w:val="22"/>
      <w:szCs w:val="22"/>
      <w:lang w:val="es-MX" w:eastAsia="es-MX"/>
    </w:rPr>
  </w:style>
  <w:style w:type="paragraph" w:styleId="Ttulo1">
    <w:name w:val="heading 1"/>
    <w:basedOn w:val="Normal"/>
    <w:link w:val="Ttulo1Car"/>
    <w:uiPriority w:val="9"/>
    <w:qFormat/>
    <w:rsid w:val="00EC47BC"/>
    <w:pPr>
      <w:tabs>
        <w:tab w:val="left" w:pos="2520"/>
        <w:tab w:val="left" w:pos="3360"/>
      </w:tabs>
      <w:spacing w:before="111" w:after="560"/>
      <w:jc w:val="center"/>
      <w:outlineLvl w:val="0"/>
    </w:pPr>
    <w:rPr>
      <w:b/>
      <w:color w:val="3965B4" w:themeColor="accent5" w:themeShade="E6"/>
      <w:sz w:val="32"/>
    </w:rPr>
  </w:style>
  <w:style w:type="paragraph" w:styleId="Ttulo2">
    <w:name w:val="heading 2"/>
    <w:basedOn w:val="Normal"/>
    <w:link w:val="Ttulo2Car"/>
    <w:uiPriority w:val="1"/>
    <w:qFormat/>
    <w:rsid w:val="00EC47BC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ED7D31" w:themeColor="accent2"/>
      <w:sz w:val="24"/>
      <w:szCs w:val="32"/>
      <w:lang w:eastAsia="zh-CN"/>
    </w:rPr>
  </w:style>
  <w:style w:type="paragraph" w:styleId="Ttulo3">
    <w:name w:val="heading 3"/>
    <w:basedOn w:val="Normal"/>
    <w:next w:val="Normal"/>
    <w:link w:val="Ttulo3Car"/>
    <w:uiPriority w:val="1"/>
    <w:semiHidden/>
    <w:qFormat/>
    <w:rsid w:val="008728E9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ED7D31" w:themeColor="accent2"/>
      <w:szCs w:val="27"/>
    </w:rPr>
  </w:style>
  <w:style w:type="paragraph" w:styleId="Ttulo4">
    <w:name w:val="heading 4"/>
    <w:basedOn w:val="Normal"/>
    <w:link w:val="Ttulo4Car"/>
    <w:uiPriority w:val="9"/>
    <w:semiHidden/>
    <w:qFormat/>
    <w:rsid w:val="008728E9"/>
    <w:pPr>
      <w:spacing w:before="184"/>
      <w:outlineLvl w:val="3"/>
    </w:pPr>
    <w:rPr>
      <w:b/>
      <w:sz w:val="25"/>
      <w:szCs w:val="25"/>
    </w:rPr>
  </w:style>
  <w:style w:type="paragraph" w:styleId="Ttulo5">
    <w:name w:val="heading 5"/>
    <w:basedOn w:val="Ttulo2"/>
    <w:link w:val="Ttulo5Car"/>
    <w:uiPriority w:val="1"/>
    <w:semiHidden/>
    <w:qFormat/>
    <w:rsid w:val="008728E9"/>
    <w:pPr>
      <w:numPr>
        <w:ilvl w:val="4"/>
      </w:numPr>
      <w:spacing w:before="120"/>
      <w:ind w:left="17" w:hanging="10"/>
      <w:outlineLvl w:val="4"/>
    </w:pPr>
    <w:rPr>
      <w:color w:val="4BACC6"/>
      <w:sz w:val="25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8728E9"/>
    <w:pPr>
      <w:keepNext/>
      <w:keepLines/>
      <w:numPr>
        <w:ilvl w:val="5"/>
        <w:numId w:val="4"/>
      </w:numPr>
      <w:spacing w:before="40"/>
      <w:outlineLvl w:val="5"/>
    </w:pPr>
    <w:rPr>
      <w:rFonts w:eastAsiaTheme="majorEastAsia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8728E9"/>
    <w:pPr>
      <w:keepNext/>
      <w:keepLines/>
      <w:numPr>
        <w:ilvl w:val="6"/>
        <w:numId w:val="4"/>
      </w:numPr>
      <w:spacing w:before="40"/>
      <w:outlineLvl w:val="6"/>
    </w:pPr>
    <w:rPr>
      <w:rFonts w:eastAsiaTheme="majorEastAsia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8728E9"/>
    <w:pPr>
      <w:keepNext/>
      <w:keepLines/>
      <w:numPr>
        <w:ilvl w:val="7"/>
        <w:numId w:val="4"/>
      </w:numPr>
      <w:spacing w:before="40"/>
      <w:outlineLvl w:val="7"/>
    </w:pPr>
    <w:rPr>
      <w:rFonts w:eastAsiaTheme="majorEastAsia" w:cstheme="majorBidi"/>
      <w:color w:val="A5A5A5" w:themeColor="accent3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8728E9"/>
    <w:pPr>
      <w:keepNext/>
      <w:keepLines/>
      <w:numPr>
        <w:ilvl w:val="8"/>
        <w:numId w:val="4"/>
      </w:numPr>
      <w:spacing w:before="40"/>
      <w:outlineLvl w:val="8"/>
    </w:pPr>
    <w:rPr>
      <w:rFonts w:eastAsiaTheme="majorEastAsia" w:cstheme="majorBidi"/>
      <w:i/>
      <w:iCs/>
      <w:color w:val="A5A5A5" w:themeColor="accent3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47BC"/>
    <w:rPr>
      <w:rFonts w:ascii="Calibri" w:eastAsia="Calibri" w:hAnsi="Calibri" w:cs="Calibri"/>
      <w:b/>
      <w:color w:val="3965B4" w:themeColor="accent5" w:themeShade="E6"/>
      <w:sz w:val="32"/>
      <w:szCs w:val="22"/>
      <w:lang w:val="es-MX" w:eastAsia="es-MX"/>
    </w:rPr>
  </w:style>
  <w:style w:type="character" w:customStyle="1" w:styleId="Hashtag1">
    <w:name w:val="Hashtag1"/>
    <w:basedOn w:val="Fuentedeprrafopredeter"/>
    <w:uiPriority w:val="99"/>
    <w:semiHidden/>
    <w:rsid w:val="008728E9"/>
    <w:rPr>
      <w:rFonts w:ascii="Candara" w:hAnsi="Candara"/>
      <w:color w:val="2B579A"/>
      <w:shd w:val="clear" w:color="auto" w:fill="E6E6E6"/>
    </w:rPr>
  </w:style>
  <w:style w:type="paragraph" w:customStyle="1" w:styleId="Listanumerada">
    <w:name w:val="Lista numerada"/>
    <w:basedOn w:val="Normal"/>
    <w:semiHidden/>
    <w:qFormat/>
    <w:rsid w:val="008728E9"/>
    <w:pPr>
      <w:numPr>
        <w:ilvl w:val="6"/>
        <w:numId w:val="1"/>
      </w:numPr>
      <w:contextualSpacing/>
    </w:pPr>
    <w:rPr>
      <w:b/>
      <w:bCs/>
    </w:rPr>
  </w:style>
  <w:style w:type="paragraph" w:customStyle="1" w:styleId="Predeterminado">
    <w:name w:val="Predeterminado"/>
    <w:semiHidden/>
    <w:rsid w:val="008728E9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Ttulo2Car">
    <w:name w:val="Título 2 Car"/>
    <w:basedOn w:val="Fuentedeprrafopredeter"/>
    <w:link w:val="Ttulo2"/>
    <w:uiPriority w:val="1"/>
    <w:rsid w:val="00EC47BC"/>
    <w:rPr>
      <w:rFonts w:ascii="Calibri" w:eastAsia="Calibri" w:hAnsi="Calibri" w:cs="Calibri"/>
      <w:b/>
      <w:bCs/>
      <w:color w:val="ED7D31" w:themeColor="accent2"/>
      <w:sz w:val="24"/>
      <w:szCs w:val="32"/>
      <w:lang w:val="es-MX" w:eastAsia="zh-CN"/>
    </w:rPr>
  </w:style>
  <w:style w:type="paragraph" w:styleId="Sangranormal">
    <w:name w:val="Normal Indent"/>
    <w:basedOn w:val="Normal"/>
    <w:uiPriority w:val="99"/>
    <w:semiHidden/>
    <w:rsid w:val="008728E9"/>
    <w:pPr>
      <w:spacing w:before="120"/>
      <w:ind w:left="720"/>
    </w:pPr>
  </w:style>
  <w:style w:type="character" w:customStyle="1" w:styleId="Ttulo3Car">
    <w:name w:val="Título 3 Car"/>
    <w:basedOn w:val="Fuentedeprrafopredeter"/>
    <w:link w:val="Ttulo3"/>
    <w:uiPriority w:val="1"/>
    <w:semiHidden/>
    <w:rsid w:val="008728E9"/>
    <w:rPr>
      <w:rFonts w:ascii="Candara" w:hAnsi="Candara"/>
      <w:b/>
      <w:bCs/>
      <w:color w:val="ED7D31" w:themeColor="accent2"/>
      <w:szCs w:val="27"/>
    </w:rPr>
  </w:style>
  <w:style w:type="paragraph" w:styleId="TDC1">
    <w:name w:val="toc 1"/>
    <w:basedOn w:val="Normal"/>
    <w:next w:val="Normal"/>
    <w:autoRedefine/>
    <w:uiPriority w:val="39"/>
    <w:semiHidden/>
    <w:qFormat/>
    <w:rsid w:val="008728E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Textonotapie">
    <w:name w:val="footnote text"/>
    <w:basedOn w:val="Normal"/>
    <w:link w:val="TextonotapieCar"/>
    <w:uiPriority w:val="99"/>
    <w:semiHidden/>
    <w:rsid w:val="008728E9"/>
    <w:pPr>
      <w:spacing w:before="120"/>
    </w:pPr>
    <w:rPr>
      <w:sz w:val="18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8728E9"/>
    <w:rPr>
      <w:rFonts w:ascii="Candara" w:hAnsi="Candara"/>
      <w:sz w:val="18"/>
      <w:szCs w:val="20"/>
    </w:rPr>
  </w:style>
  <w:style w:type="paragraph" w:styleId="Listaconvietas">
    <w:name w:val="List Bullet"/>
    <w:basedOn w:val="Normal"/>
    <w:uiPriority w:val="99"/>
    <w:semiHidden/>
    <w:rsid w:val="008728E9"/>
    <w:pPr>
      <w:numPr>
        <w:numId w:val="2"/>
      </w:numPr>
      <w:tabs>
        <w:tab w:val="left" w:pos="720"/>
      </w:tabs>
      <w:spacing w:before="120"/>
    </w:pPr>
  </w:style>
  <w:style w:type="paragraph" w:styleId="Textocomentario">
    <w:name w:val="annotation text"/>
    <w:basedOn w:val="Normal"/>
    <w:link w:val="TextocomentarioCar"/>
    <w:uiPriority w:val="99"/>
    <w:semiHidden/>
    <w:rsid w:val="008728E9"/>
    <w:rPr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728E9"/>
    <w:rPr>
      <w:rFonts w:ascii="Candara" w:hAnsi="Candara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8728E9"/>
    <w:pPr>
      <w:tabs>
        <w:tab w:val="center" w:pos="4680"/>
        <w:tab w:val="right" w:pos="9360"/>
      </w:tabs>
    </w:pPr>
    <w:rPr>
      <w:b/>
      <w:noProof/>
      <w:color w:val="5B9BD5" w:themeColor="accent1"/>
      <w:szCs w:val="24"/>
    </w:r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8728E9"/>
    <w:rPr>
      <w:rFonts w:ascii="Candara" w:hAnsi="Candara"/>
      <w:b/>
      <w:noProof/>
      <w:color w:val="5B9BD5" w:themeColor="accent1"/>
      <w:szCs w:val="24"/>
    </w:rPr>
  </w:style>
  <w:style w:type="paragraph" w:styleId="Piedepgina">
    <w:name w:val="footer"/>
    <w:basedOn w:val="Normal"/>
    <w:link w:val="PiedepginaCar"/>
    <w:uiPriority w:val="99"/>
    <w:rsid w:val="008728E9"/>
    <w:pPr>
      <w:tabs>
        <w:tab w:val="center" w:pos="4680"/>
        <w:tab w:val="right" w:pos="9810"/>
      </w:tabs>
      <w:spacing w:after="0"/>
    </w:pPr>
    <w:rPr>
      <w:color w:val="7F7F7F" w:themeColor="text1" w:themeTint="80"/>
      <w:sz w:val="18"/>
      <w:szCs w:val="24"/>
    </w:rPr>
  </w:style>
  <w:style w:type="character" w:customStyle="1" w:styleId="PiedepginaCar">
    <w:name w:val="Pie de página Car"/>
    <w:basedOn w:val="Fuentedeprrafopredeter"/>
    <w:link w:val="Piedepgina"/>
    <w:uiPriority w:val="99"/>
    <w:rsid w:val="008728E9"/>
    <w:rPr>
      <w:rFonts w:ascii="Candara" w:hAnsi="Candara"/>
      <w:color w:val="7F7F7F" w:themeColor="text1" w:themeTint="80"/>
      <w:sz w:val="18"/>
      <w:szCs w:val="24"/>
    </w:rPr>
  </w:style>
  <w:style w:type="character" w:styleId="Refdenotaalpie">
    <w:name w:val="footnote reference"/>
    <w:basedOn w:val="Fuentedeprrafopredeter"/>
    <w:uiPriority w:val="99"/>
    <w:semiHidden/>
    <w:rsid w:val="008728E9"/>
    <w:rPr>
      <w:rFonts w:ascii="Candara" w:hAnsi="Candara"/>
      <w:vertAlign w:val="superscript"/>
    </w:rPr>
  </w:style>
  <w:style w:type="character" w:styleId="Refdecomentario">
    <w:name w:val="annotation reference"/>
    <w:basedOn w:val="Fuentedeprrafopredeter"/>
    <w:uiPriority w:val="99"/>
    <w:semiHidden/>
    <w:rsid w:val="008728E9"/>
    <w:rPr>
      <w:rFonts w:ascii="Candara" w:hAnsi="Candara"/>
      <w:sz w:val="18"/>
      <w:szCs w:val="18"/>
    </w:rPr>
  </w:style>
  <w:style w:type="paragraph" w:styleId="Listaconnmeros">
    <w:name w:val="List Number"/>
    <w:basedOn w:val="Normal"/>
    <w:uiPriority w:val="99"/>
    <w:semiHidden/>
    <w:rsid w:val="008728E9"/>
    <w:pPr>
      <w:numPr>
        <w:numId w:val="3"/>
      </w:numPr>
      <w:spacing w:before="120"/>
    </w:pPr>
  </w:style>
  <w:style w:type="character" w:styleId="Hipervnculo">
    <w:name w:val="Hyperlink"/>
    <w:basedOn w:val="Fuentedeprrafopredeter"/>
    <w:uiPriority w:val="99"/>
    <w:unhideWhenUsed/>
    <w:rsid w:val="008728E9"/>
    <w:rPr>
      <w:rFonts w:ascii="Candara" w:hAnsi="Candara"/>
      <w:color w:val="0563C1" w:themeColor="hyperlink"/>
      <w:u w:val="single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728E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728E9"/>
    <w:rPr>
      <w:rFonts w:ascii="Candara" w:hAnsi="Candara"/>
      <w:b/>
      <w:bCs/>
      <w:szCs w:val="24"/>
    </w:rPr>
  </w:style>
  <w:style w:type="paragraph" w:styleId="Sinespaciado">
    <w:name w:val="No Spacing"/>
    <w:basedOn w:val="Normal"/>
    <w:uiPriority w:val="1"/>
    <w:semiHidden/>
    <w:qFormat/>
    <w:rsid w:val="008728E9"/>
    <w:pPr>
      <w:widowControl w:val="0"/>
      <w:autoSpaceDE w:val="0"/>
      <w:autoSpaceDN w:val="0"/>
    </w:pPr>
  </w:style>
  <w:style w:type="paragraph" w:styleId="Ttulo">
    <w:name w:val="Title"/>
    <w:basedOn w:val="Normal"/>
    <w:next w:val="Normal"/>
    <w:link w:val="TtuloCar"/>
    <w:uiPriority w:val="10"/>
    <w:semiHidden/>
    <w:qFormat/>
    <w:rsid w:val="008728E9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semiHidden/>
    <w:rsid w:val="008728E9"/>
    <w:rPr>
      <w:rFonts w:ascii="Candara" w:eastAsiaTheme="majorEastAsia" w:hAnsi="Candara" w:cstheme="majorBidi"/>
      <w:spacing w:val="-10"/>
      <w:kern w:val="28"/>
      <w:sz w:val="56"/>
      <w:szCs w:val="56"/>
    </w:rPr>
  </w:style>
  <w:style w:type="paragraph" w:styleId="Listaconvietas2">
    <w:name w:val="List Bullet 2"/>
    <w:basedOn w:val="Normal"/>
    <w:uiPriority w:val="99"/>
    <w:semiHidden/>
    <w:rsid w:val="008728E9"/>
    <w:pPr>
      <w:numPr>
        <w:ilvl w:val="1"/>
        <w:numId w:val="2"/>
      </w:numPr>
      <w:spacing w:before="120"/>
    </w:pPr>
  </w:style>
  <w:style w:type="table" w:customStyle="1" w:styleId="Tabladefigura">
    <w:name w:val="Tabla de figura"/>
    <w:basedOn w:val="Tablanormal"/>
    <w:uiPriority w:val="99"/>
    <w:rsid w:val="008728E9"/>
    <w:tblPr/>
    <w:trPr>
      <w:cantSplit/>
    </w:trPr>
  </w:style>
  <w:style w:type="character" w:customStyle="1" w:styleId="Ttulo4Car">
    <w:name w:val="Título 4 Car"/>
    <w:basedOn w:val="Fuentedeprrafopredeter"/>
    <w:link w:val="Ttulo4"/>
    <w:uiPriority w:val="9"/>
    <w:semiHidden/>
    <w:rsid w:val="008728E9"/>
    <w:rPr>
      <w:rFonts w:ascii="Candara" w:hAnsi="Candara"/>
      <w:b/>
      <w:sz w:val="25"/>
      <w:szCs w:val="25"/>
    </w:rPr>
  </w:style>
  <w:style w:type="character" w:customStyle="1" w:styleId="Ttulo5Car">
    <w:name w:val="Título 5 Car"/>
    <w:basedOn w:val="Ttulo2Car"/>
    <w:link w:val="Ttulo5"/>
    <w:uiPriority w:val="1"/>
    <w:semiHidden/>
    <w:rsid w:val="008728E9"/>
    <w:rPr>
      <w:rFonts w:ascii="Candara" w:eastAsia="Calibri" w:hAnsi="Candara" w:cs="Calibri"/>
      <w:b/>
      <w:bCs/>
      <w:color w:val="4BACC6"/>
      <w:sz w:val="25"/>
      <w:szCs w:val="32"/>
      <w:lang w:val="es-MX" w:eastAsia="zh-CN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728E9"/>
    <w:rPr>
      <w:rFonts w:ascii="Calibri" w:eastAsiaTheme="majorEastAsia" w:hAnsi="Calibri" w:cstheme="majorBidi"/>
      <w:color w:val="1F4D78" w:themeColor="accent1" w:themeShade="7F"/>
      <w:sz w:val="22"/>
      <w:szCs w:val="22"/>
      <w:lang w:val="es-MX" w:eastAsia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728E9"/>
    <w:rPr>
      <w:rFonts w:ascii="Calibri" w:eastAsiaTheme="majorEastAsia" w:hAnsi="Calibri" w:cstheme="majorBidi"/>
      <w:i/>
      <w:iCs/>
      <w:color w:val="1F4D78" w:themeColor="accent1" w:themeShade="7F"/>
      <w:sz w:val="22"/>
      <w:szCs w:val="22"/>
      <w:lang w:val="es-MX" w:eastAsia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728E9"/>
    <w:rPr>
      <w:rFonts w:ascii="Calibri" w:eastAsiaTheme="majorEastAsia" w:hAnsi="Calibri" w:cstheme="majorBidi"/>
      <w:color w:val="A5A5A5" w:themeColor="accent3"/>
      <w:sz w:val="21"/>
      <w:szCs w:val="21"/>
      <w:lang w:val="es-MX" w:eastAsia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728E9"/>
    <w:rPr>
      <w:rFonts w:ascii="Calibri" w:eastAsiaTheme="majorEastAsia" w:hAnsi="Calibri" w:cstheme="majorBidi"/>
      <w:i/>
      <w:iCs/>
      <w:color w:val="A5A5A5" w:themeColor="accent3"/>
      <w:sz w:val="21"/>
      <w:szCs w:val="21"/>
      <w:lang w:val="es-MX" w:eastAsia="es-MX"/>
    </w:rPr>
  </w:style>
  <w:style w:type="paragraph" w:styleId="TDC2">
    <w:name w:val="toc 2"/>
    <w:basedOn w:val="Normal"/>
    <w:next w:val="Normal"/>
    <w:autoRedefine/>
    <w:uiPriority w:val="39"/>
    <w:semiHidden/>
    <w:rsid w:val="008728E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DC3">
    <w:name w:val="toc 3"/>
    <w:basedOn w:val="Normal"/>
    <w:next w:val="Normal"/>
    <w:autoRedefine/>
    <w:uiPriority w:val="39"/>
    <w:semiHidden/>
    <w:rsid w:val="008728E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adeilustraciones">
    <w:name w:val="table of figures"/>
    <w:basedOn w:val="Normal"/>
    <w:next w:val="Normal"/>
    <w:uiPriority w:val="99"/>
    <w:semiHidden/>
    <w:rsid w:val="008728E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aconnmeros2">
    <w:name w:val="List Number 2"/>
    <w:basedOn w:val="Normal"/>
    <w:uiPriority w:val="99"/>
    <w:semiHidden/>
    <w:rsid w:val="008728E9"/>
    <w:pPr>
      <w:numPr>
        <w:ilvl w:val="1"/>
        <w:numId w:val="3"/>
      </w:numPr>
      <w:spacing w:before="120"/>
    </w:pPr>
  </w:style>
  <w:style w:type="character" w:styleId="Hipervnculovisitado">
    <w:name w:val="FollowedHyperlink"/>
    <w:basedOn w:val="Fuentedeprrafopredeter"/>
    <w:uiPriority w:val="99"/>
    <w:semiHidden/>
    <w:rsid w:val="008728E9"/>
    <w:rPr>
      <w:rFonts w:ascii="Candara" w:hAnsi="Candara"/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8728E9"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styleId="Ttulodellibro">
    <w:name w:val="Book Title"/>
    <w:basedOn w:val="Fuentedeprrafopredeter"/>
    <w:uiPriority w:val="33"/>
    <w:semiHidden/>
    <w:rsid w:val="008728E9"/>
    <w:rPr>
      <w:rFonts w:ascii="Candara" w:hAnsi="Candara"/>
      <w:b/>
      <w:bCs/>
      <w:i/>
      <w:iCs/>
      <w:spacing w:val="5"/>
    </w:rPr>
  </w:style>
  <w:style w:type="paragraph" w:styleId="TtuloTDC">
    <w:name w:val="TOC Heading"/>
    <w:basedOn w:val="Normal"/>
    <w:next w:val="Normal"/>
    <w:autoRedefine/>
    <w:uiPriority w:val="39"/>
    <w:semiHidden/>
    <w:qFormat/>
    <w:rsid w:val="008728E9"/>
    <w:pPr>
      <w:widowControl w:val="0"/>
      <w:outlineLvl w:val="0"/>
    </w:pPr>
    <w:rPr>
      <w:b/>
      <w:bCs/>
      <w:color w:val="000000" w:themeColor="text1"/>
      <w:sz w:val="32"/>
      <w:szCs w:val="32"/>
      <w:lang w:eastAsia="zh-CN"/>
    </w:rPr>
  </w:style>
  <w:style w:type="paragraph" w:customStyle="1" w:styleId="Nombre">
    <w:name w:val="Nombre"/>
    <w:basedOn w:val="Normal"/>
    <w:uiPriority w:val="1"/>
    <w:qFormat/>
    <w:rsid w:val="008728E9"/>
    <w:pPr>
      <w:spacing w:after="0" w:line="240" w:lineRule="auto"/>
    </w:pPr>
    <w:rPr>
      <w:b/>
      <w:color w:val="5B9BD5" w:themeColor="accent1"/>
      <w:sz w:val="42"/>
    </w:rPr>
  </w:style>
  <w:style w:type="paragraph" w:customStyle="1" w:styleId="Direccin">
    <w:name w:val="Dirección"/>
    <w:basedOn w:val="Normal"/>
    <w:uiPriority w:val="1"/>
    <w:qFormat/>
    <w:rsid w:val="008728E9"/>
    <w:pPr>
      <w:spacing w:after="0"/>
    </w:pPr>
  </w:style>
  <w:style w:type="paragraph" w:styleId="Fecha">
    <w:name w:val="Date"/>
    <w:basedOn w:val="Normal"/>
    <w:next w:val="Normal"/>
    <w:link w:val="FechaCar"/>
    <w:uiPriority w:val="99"/>
    <w:rsid w:val="008728E9"/>
    <w:pPr>
      <w:spacing w:before="600"/>
    </w:pPr>
  </w:style>
  <w:style w:type="paragraph" w:styleId="Descripcin">
    <w:name w:val="caption"/>
    <w:basedOn w:val="Normal"/>
    <w:next w:val="Normal"/>
    <w:uiPriority w:val="35"/>
    <w:semiHidden/>
    <w:unhideWhenUsed/>
    <w:qFormat/>
    <w:rsid w:val="008728E9"/>
    <w:pPr>
      <w:spacing w:line="240" w:lineRule="auto"/>
    </w:pPr>
    <w:rPr>
      <w:i/>
      <w:iCs/>
      <w:color w:val="44546A" w:themeColor="text2"/>
      <w:szCs w:val="18"/>
    </w:rPr>
  </w:style>
  <w:style w:type="character" w:customStyle="1" w:styleId="FechaCar">
    <w:name w:val="Fecha Car"/>
    <w:basedOn w:val="Fuentedeprrafopredeter"/>
    <w:link w:val="Fecha"/>
    <w:uiPriority w:val="99"/>
    <w:rsid w:val="008728E9"/>
    <w:rPr>
      <w:rFonts w:ascii="Candara" w:hAnsi="Candara"/>
    </w:rPr>
  </w:style>
  <w:style w:type="paragraph" w:styleId="Saludo">
    <w:name w:val="Salutation"/>
    <w:basedOn w:val="Normal"/>
    <w:next w:val="Normal"/>
    <w:link w:val="SaludoCar"/>
    <w:uiPriority w:val="99"/>
    <w:rsid w:val="008728E9"/>
    <w:pPr>
      <w:spacing w:before="480" w:after="480"/>
    </w:pPr>
    <w:rPr>
      <w:color w:val="A5A5A5" w:themeColor="accent3"/>
      <w:sz w:val="36"/>
    </w:rPr>
  </w:style>
  <w:style w:type="character" w:customStyle="1" w:styleId="SaludoCar">
    <w:name w:val="Saludo Car"/>
    <w:basedOn w:val="Fuentedeprrafopredeter"/>
    <w:link w:val="Saludo"/>
    <w:uiPriority w:val="99"/>
    <w:rsid w:val="008728E9"/>
    <w:rPr>
      <w:rFonts w:ascii="Candara" w:hAnsi="Candara"/>
      <w:color w:val="A5A5A5" w:themeColor="accent3"/>
      <w:sz w:val="36"/>
    </w:rPr>
  </w:style>
  <w:style w:type="paragraph" w:styleId="Firma">
    <w:name w:val="Signature"/>
    <w:basedOn w:val="Normal"/>
    <w:link w:val="FirmaCar"/>
    <w:uiPriority w:val="99"/>
    <w:rsid w:val="008728E9"/>
  </w:style>
  <w:style w:type="character" w:customStyle="1" w:styleId="FirmaCar">
    <w:name w:val="Firma Car"/>
    <w:basedOn w:val="Fuentedeprrafopredeter"/>
    <w:link w:val="Firma"/>
    <w:uiPriority w:val="99"/>
    <w:rsid w:val="008728E9"/>
    <w:rPr>
      <w:rFonts w:ascii="Candara" w:hAnsi="Candara"/>
    </w:rPr>
  </w:style>
  <w:style w:type="character" w:styleId="Textodelmarcadordeposicin">
    <w:name w:val="Placeholder Text"/>
    <w:basedOn w:val="Fuentedeprrafopredeter"/>
    <w:uiPriority w:val="99"/>
    <w:semiHidden/>
    <w:rsid w:val="008728E9"/>
    <w:rPr>
      <w:rFonts w:ascii="Candara" w:hAnsi="Candara"/>
      <w:color w:val="808080"/>
    </w:rPr>
  </w:style>
  <w:style w:type="character" w:customStyle="1" w:styleId="Mencionar1">
    <w:name w:val="Mencionar1"/>
    <w:basedOn w:val="Fuentedeprrafopredeter"/>
    <w:uiPriority w:val="99"/>
    <w:semiHidden/>
    <w:unhideWhenUsed/>
    <w:rsid w:val="008728E9"/>
    <w:rPr>
      <w:rFonts w:ascii="Candara" w:hAnsi="Candara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8728E9"/>
    <w:pPr>
      <w:numPr>
        <w:numId w:val="6"/>
      </w:numPr>
    </w:pPr>
  </w:style>
  <w:style w:type="numbering" w:styleId="1ai">
    <w:name w:val="Outline List 1"/>
    <w:basedOn w:val="Sinlista"/>
    <w:uiPriority w:val="99"/>
    <w:semiHidden/>
    <w:unhideWhenUsed/>
    <w:rsid w:val="008728E9"/>
    <w:pPr>
      <w:numPr>
        <w:numId w:val="7"/>
      </w:numPr>
    </w:pPr>
  </w:style>
  <w:style w:type="character" w:styleId="CdigoHTML">
    <w:name w:val="HTML Code"/>
    <w:basedOn w:val="Fuentedeprrafopredeter"/>
    <w:uiPriority w:val="99"/>
    <w:semiHidden/>
    <w:unhideWhenUsed/>
    <w:rsid w:val="008728E9"/>
    <w:rPr>
      <w:rFonts w:ascii="Consolas" w:hAnsi="Consolas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8728E9"/>
    <w:rPr>
      <w:rFonts w:ascii="Candara" w:hAnsi="Candara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8728E9"/>
    <w:pPr>
      <w:spacing w:after="0" w:line="240" w:lineRule="auto"/>
    </w:pPr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8728E9"/>
    <w:rPr>
      <w:rFonts w:ascii="Candara" w:hAnsi="Candara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8728E9"/>
    <w:rPr>
      <w:rFonts w:ascii="Candara" w:hAnsi="Candara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8728E9"/>
    <w:rPr>
      <w:rFonts w:ascii="Candara" w:hAnsi="Candara"/>
      <w:i/>
      <w:iCs/>
    </w:rPr>
  </w:style>
  <w:style w:type="character" w:styleId="MquinadeescribirHTML">
    <w:name w:val="HTML Typewriter"/>
    <w:basedOn w:val="Fuentedeprrafopredeter"/>
    <w:uiPriority w:val="99"/>
    <w:semiHidden/>
    <w:unhideWhenUsed/>
    <w:rsid w:val="008728E9"/>
    <w:rPr>
      <w:rFonts w:ascii="Consolas" w:hAnsi="Consolas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8728E9"/>
    <w:rPr>
      <w:rFonts w:ascii="Consolas" w:hAnsi="Consolas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8728E9"/>
    <w:rPr>
      <w:rFonts w:ascii="Candara" w:hAnsi="Candara"/>
    </w:rPr>
  </w:style>
  <w:style w:type="character" w:styleId="TecladoHTML">
    <w:name w:val="HTML Keyboard"/>
    <w:basedOn w:val="Fuentedeprrafopredeter"/>
    <w:uiPriority w:val="99"/>
    <w:semiHidden/>
    <w:unhideWhenUsed/>
    <w:rsid w:val="008728E9"/>
    <w:rPr>
      <w:rFonts w:ascii="Consolas" w:hAnsi="Consolas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728E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728E9"/>
    <w:rPr>
      <w:rFonts w:ascii="Consolas" w:hAnsi="Consolas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rsid w:val="008728E9"/>
    <w:pPr>
      <w:spacing w:after="100"/>
      <w:ind w:left="840"/>
    </w:pPr>
  </w:style>
  <w:style w:type="paragraph" w:styleId="TDC5">
    <w:name w:val="toc 5"/>
    <w:basedOn w:val="Normal"/>
    <w:next w:val="Normal"/>
    <w:autoRedefine/>
    <w:uiPriority w:val="39"/>
    <w:semiHidden/>
    <w:rsid w:val="008728E9"/>
    <w:pPr>
      <w:spacing w:after="100"/>
      <w:ind w:left="1120"/>
    </w:pPr>
  </w:style>
  <w:style w:type="paragraph" w:styleId="TDC6">
    <w:name w:val="toc 6"/>
    <w:basedOn w:val="Normal"/>
    <w:next w:val="Normal"/>
    <w:autoRedefine/>
    <w:uiPriority w:val="39"/>
    <w:semiHidden/>
    <w:rsid w:val="008728E9"/>
    <w:pPr>
      <w:spacing w:after="100"/>
      <w:ind w:left="1400"/>
    </w:pPr>
  </w:style>
  <w:style w:type="paragraph" w:styleId="TDC7">
    <w:name w:val="toc 7"/>
    <w:basedOn w:val="Normal"/>
    <w:next w:val="Normal"/>
    <w:autoRedefine/>
    <w:uiPriority w:val="39"/>
    <w:semiHidden/>
    <w:rsid w:val="008728E9"/>
    <w:pPr>
      <w:spacing w:after="100"/>
      <w:ind w:left="1680"/>
    </w:pPr>
  </w:style>
  <w:style w:type="paragraph" w:styleId="TDC8">
    <w:name w:val="toc 8"/>
    <w:basedOn w:val="Normal"/>
    <w:next w:val="Normal"/>
    <w:autoRedefine/>
    <w:uiPriority w:val="39"/>
    <w:semiHidden/>
    <w:rsid w:val="008728E9"/>
    <w:pPr>
      <w:spacing w:after="100"/>
      <w:ind w:left="1960"/>
    </w:pPr>
  </w:style>
  <w:style w:type="paragraph" w:styleId="TDC9">
    <w:name w:val="toc 9"/>
    <w:basedOn w:val="Normal"/>
    <w:next w:val="Normal"/>
    <w:autoRedefine/>
    <w:uiPriority w:val="39"/>
    <w:semiHidden/>
    <w:rsid w:val="008728E9"/>
    <w:pPr>
      <w:spacing w:after="100"/>
      <w:ind w:left="2240"/>
    </w:pPr>
  </w:style>
  <w:style w:type="character" w:styleId="Referenciasutil">
    <w:name w:val="Subtle Reference"/>
    <w:basedOn w:val="Fuentedeprrafopredeter"/>
    <w:uiPriority w:val="31"/>
    <w:semiHidden/>
    <w:rsid w:val="008728E9"/>
    <w:rPr>
      <w:rFonts w:ascii="Candara" w:hAnsi="Candara"/>
      <w:smallCaps/>
      <w:color w:val="5A5A5A" w:themeColor="text1" w:themeTint="A5"/>
    </w:rPr>
  </w:style>
  <w:style w:type="character" w:styleId="nfasissutil">
    <w:name w:val="Subtle Emphasis"/>
    <w:basedOn w:val="Fuentedeprrafopredeter"/>
    <w:uiPriority w:val="19"/>
    <w:semiHidden/>
    <w:qFormat/>
    <w:rsid w:val="008728E9"/>
    <w:rPr>
      <w:rFonts w:ascii="Candara" w:hAnsi="Candara"/>
      <w:i/>
      <w:iCs/>
      <w:color w:val="404040" w:themeColor="text1" w:themeTint="BF"/>
    </w:rPr>
  </w:style>
  <w:style w:type="table" w:styleId="Tablaprofesional">
    <w:name w:val="Table Professional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8728E9"/>
  </w:style>
  <w:style w:type="character" w:customStyle="1" w:styleId="Hashtag2">
    <w:name w:val="Hashtag2"/>
    <w:basedOn w:val="Fuentedeprrafopredeter"/>
    <w:uiPriority w:val="99"/>
    <w:semiHidden/>
    <w:unhideWhenUsed/>
    <w:rsid w:val="008728E9"/>
    <w:rPr>
      <w:rFonts w:ascii="Candara" w:hAnsi="Candara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8728E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8728E9"/>
    <w:rPr>
      <w:rFonts w:ascii="Candara" w:eastAsiaTheme="majorEastAsia" w:hAnsi="Candara" w:cstheme="majorBidi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8728E9"/>
    <w:pPr>
      <w:ind w:right="72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rsid w:val="008728E9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rsid w:val="008728E9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rsid w:val="008728E9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rsid w:val="008728E9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rsid w:val="008728E9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8728E9"/>
    <w:pPr>
      <w:ind w:right="7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rsid w:val="008728E9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rsid w:val="008728E9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rsid w:val="008728E9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rsid w:val="008728E9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rsid w:val="008728E9"/>
    <w:pPr>
      <w:spacing w:after="120"/>
      <w:ind w:left="1800"/>
      <w:contextualSpacing/>
    </w:pPr>
  </w:style>
  <w:style w:type="paragraph" w:styleId="Prrafodelista">
    <w:name w:val="List Paragraph"/>
    <w:basedOn w:val="Normal"/>
    <w:uiPriority w:val="34"/>
    <w:qFormat/>
    <w:rsid w:val="008728E9"/>
    <w:pPr>
      <w:ind w:left="720"/>
      <w:contextualSpacing/>
    </w:pPr>
  </w:style>
  <w:style w:type="paragraph" w:styleId="Listaconnmeros3">
    <w:name w:val="List Number 3"/>
    <w:basedOn w:val="Normal"/>
    <w:uiPriority w:val="99"/>
    <w:semiHidden/>
    <w:rsid w:val="008728E9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rsid w:val="008728E9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rsid w:val="008728E9"/>
    <w:pPr>
      <w:numPr>
        <w:numId w:val="10"/>
      </w:numPr>
      <w:contextualSpacing/>
    </w:pPr>
  </w:style>
  <w:style w:type="paragraph" w:styleId="Listaconvietas3">
    <w:name w:val="List Bullet 3"/>
    <w:basedOn w:val="Normal"/>
    <w:uiPriority w:val="99"/>
    <w:semiHidden/>
    <w:rsid w:val="008728E9"/>
    <w:pPr>
      <w:numPr>
        <w:numId w:val="5"/>
      </w:numPr>
      <w:contextualSpacing/>
    </w:pPr>
  </w:style>
  <w:style w:type="paragraph" w:styleId="Listaconvietas4">
    <w:name w:val="List Bullet 4"/>
    <w:basedOn w:val="Normal"/>
    <w:uiPriority w:val="99"/>
    <w:semiHidden/>
    <w:rsid w:val="008728E9"/>
    <w:pPr>
      <w:numPr>
        <w:numId w:val="11"/>
      </w:numPr>
      <w:contextualSpacing/>
    </w:pPr>
  </w:style>
  <w:style w:type="paragraph" w:styleId="Listaconvietas5">
    <w:name w:val="List Bullet 5"/>
    <w:basedOn w:val="Normal"/>
    <w:uiPriority w:val="99"/>
    <w:semiHidden/>
    <w:rsid w:val="008728E9"/>
    <w:pPr>
      <w:numPr>
        <w:numId w:val="12"/>
      </w:numPr>
      <w:contextualSpacing/>
    </w:pPr>
  </w:style>
  <w:style w:type="paragraph" w:styleId="Subttulo">
    <w:name w:val="Subtitle"/>
    <w:basedOn w:val="Normal"/>
    <w:next w:val="Normal"/>
    <w:link w:val="SubttuloCar"/>
    <w:uiPriority w:val="11"/>
    <w:semiHidden/>
    <w:qFormat/>
    <w:rsid w:val="008728E9"/>
    <w:pPr>
      <w:numPr>
        <w:ilvl w:val="1"/>
      </w:numPr>
      <w:spacing w:after="160"/>
      <w:ind w:left="17" w:hanging="10"/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8728E9"/>
    <w:rPr>
      <w:rFonts w:ascii="Candara" w:hAnsi="Candara"/>
      <w:color w:val="5A5A5A" w:themeColor="text1" w:themeTint="A5"/>
      <w:spacing w:val="15"/>
      <w:sz w:val="22"/>
      <w:szCs w:val="22"/>
    </w:rPr>
  </w:style>
  <w:style w:type="table" w:styleId="Tablaclsica1">
    <w:name w:val="Table Classic 1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8728E9"/>
    <w:pPr>
      <w:ind w:right="7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extomacro">
    <w:name w:val="macro"/>
    <w:link w:val="TextomacroCar"/>
    <w:semiHidden/>
    <w:rsid w:val="008728E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ind w:right="720"/>
    </w:pPr>
    <w:rPr>
      <w:rFonts w:ascii="Consolas" w:hAnsi="Consolas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semiHidden/>
    <w:rsid w:val="008728E9"/>
    <w:rPr>
      <w:rFonts w:ascii="Consolas" w:hAnsi="Consolas"/>
      <w:sz w:val="20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8728E9"/>
    <w:pPr>
      <w:spacing w:after="0" w:line="240" w:lineRule="auto"/>
    </w:pPr>
    <w:rPr>
      <w:rFonts w:eastAsiaTheme="majorEastAsia" w:cstheme="majorBidi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8728E9"/>
    <w:rPr>
      <w:rFonts w:ascii="Candara" w:hAnsi="Candara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728E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728E9"/>
    <w:rPr>
      <w:rFonts w:ascii="Candara" w:hAnsi="Candara"/>
      <w:sz w:val="20"/>
      <w:szCs w:val="20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8728E9"/>
    <w:pPr>
      <w:spacing w:after="0"/>
      <w:ind w:left="280" w:hanging="280"/>
    </w:pPr>
  </w:style>
  <w:style w:type="paragraph" w:styleId="Encabezadodelista">
    <w:name w:val="toa heading"/>
    <w:basedOn w:val="Normal"/>
    <w:next w:val="Normal"/>
    <w:uiPriority w:val="99"/>
    <w:semiHidden/>
    <w:rsid w:val="008728E9"/>
    <w:pPr>
      <w:spacing w:before="120"/>
    </w:pPr>
    <w:rPr>
      <w:rFonts w:eastAsiaTheme="majorEastAsia" w:cstheme="majorBidi"/>
      <w:b/>
      <w:bCs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semiHidden/>
    <w:rsid w:val="008728E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8728E9"/>
    <w:rPr>
      <w:rFonts w:ascii="Candara" w:hAnsi="Candara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rsid w:val="008728E9"/>
    <w:rPr>
      <w:rFonts w:ascii="Candara" w:hAnsi="Candara"/>
      <w:i/>
      <w:iCs/>
    </w:rPr>
  </w:style>
  <w:style w:type="table" w:styleId="Listavistosa">
    <w:name w:val="Colorful List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8728E9"/>
    <w:pPr>
      <w:ind w:right="7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8728E9"/>
    <w:pPr>
      <w:ind w:right="72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8728E9"/>
    <w:pPr>
      <w:ind w:right="72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8728E9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28E9"/>
    <w:rPr>
      <w:rFonts w:ascii="Microsoft YaHei UI" w:eastAsia="Microsoft YaHei UI" w:hAnsi="Microsoft YaHei UI"/>
      <w:sz w:val="18"/>
      <w:szCs w:val="18"/>
    </w:rPr>
  </w:style>
  <w:style w:type="paragraph" w:styleId="Direccinsobre">
    <w:name w:val="envelope address"/>
    <w:basedOn w:val="Normal"/>
    <w:uiPriority w:val="99"/>
    <w:semiHidden/>
    <w:unhideWhenUsed/>
    <w:rsid w:val="008728E9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 w:val="24"/>
      <w:szCs w:val="24"/>
    </w:rPr>
  </w:style>
  <w:style w:type="paragraph" w:styleId="Textodebloque">
    <w:name w:val="Block Text"/>
    <w:basedOn w:val="Normal"/>
    <w:uiPriority w:val="99"/>
    <w:semiHidden/>
    <w:unhideWhenUsed/>
    <w:rsid w:val="008728E9"/>
    <w:pPr>
      <w:pBdr>
        <w:top w:val="single" w:sz="2" w:space="10" w:color="5B9BD5" w:themeColor="accent1"/>
        <w:left w:val="single" w:sz="2" w:space="10" w:color="5B9BD5" w:themeColor="accent1"/>
        <w:bottom w:val="single" w:sz="2" w:space="10" w:color="5B9BD5" w:themeColor="accent1"/>
        <w:right w:val="single" w:sz="2" w:space="10" w:color="5B9BD5" w:themeColor="accent1"/>
      </w:pBdr>
      <w:ind w:left="1152" w:right="1152"/>
    </w:pPr>
    <w:rPr>
      <w:i/>
      <w:iCs/>
      <w:color w:val="5B9BD5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8728E9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8728E9"/>
    <w:rPr>
      <w:rFonts w:ascii="Microsoft YaHei UI" w:eastAsia="Microsoft YaHei UI" w:hAnsi="Microsoft YaHei UI"/>
      <w:sz w:val="18"/>
      <w:szCs w:val="18"/>
    </w:rPr>
  </w:style>
  <w:style w:type="numbering" w:styleId="ArtculoSeccin">
    <w:name w:val="Outline List 3"/>
    <w:basedOn w:val="Sinlista"/>
    <w:uiPriority w:val="99"/>
    <w:semiHidden/>
    <w:unhideWhenUsed/>
    <w:rsid w:val="008728E9"/>
    <w:pPr>
      <w:numPr>
        <w:numId w:val="13"/>
      </w:numPr>
    </w:pPr>
  </w:style>
  <w:style w:type="table" w:styleId="Tablanormal1">
    <w:name w:val="Plain Table 1"/>
    <w:basedOn w:val="Tablanormal"/>
    <w:uiPriority w:val="41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enciaintensa">
    <w:name w:val="Intense Reference"/>
    <w:basedOn w:val="Fuentedeprrafopredeter"/>
    <w:uiPriority w:val="32"/>
    <w:semiHidden/>
    <w:rsid w:val="008728E9"/>
    <w:rPr>
      <w:rFonts w:ascii="Candara" w:hAnsi="Candara"/>
      <w:b/>
      <w:bCs/>
      <w:smallCaps/>
      <w:color w:val="5B9BD5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8728E9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8728E9"/>
    <w:rPr>
      <w:rFonts w:ascii="Candara" w:hAnsi="Candara"/>
      <w:i/>
      <w:iCs/>
      <w:color w:val="5B9BD5" w:themeColor="accent1"/>
    </w:rPr>
  </w:style>
  <w:style w:type="character" w:styleId="nfasisintenso">
    <w:name w:val="Intense Emphasis"/>
    <w:basedOn w:val="Fuentedeprrafopredeter"/>
    <w:uiPriority w:val="21"/>
    <w:semiHidden/>
    <w:rsid w:val="008728E9"/>
    <w:rPr>
      <w:rFonts w:ascii="Candara" w:hAnsi="Candara"/>
      <w:i/>
      <w:iCs/>
      <w:color w:val="5B9BD5" w:themeColor="accent1"/>
    </w:rPr>
  </w:style>
  <w:style w:type="character" w:customStyle="1" w:styleId="Hipervnculointeligente1">
    <w:name w:val="Hipervínculo inteligente1"/>
    <w:basedOn w:val="Fuentedeprrafopredeter"/>
    <w:uiPriority w:val="99"/>
    <w:semiHidden/>
    <w:unhideWhenUsed/>
    <w:rsid w:val="008728E9"/>
    <w:rPr>
      <w:rFonts w:ascii="Candara" w:hAnsi="Candara"/>
      <w:u w:val="dotted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728E9"/>
    <w:rPr>
      <w:rFonts w:ascii="Candara" w:hAnsi="Candara"/>
      <w:color w:val="605E5C"/>
      <w:shd w:val="clear" w:color="auto" w:fill="E1DFDD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8728E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8728E9"/>
    <w:rPr>
      <w:rFonts w:ascii="Candara" w:hAnsi="Candara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8728E9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8728E9"/>
    <w:rPr>
      <w:rFonts w:ascii="Candara" w:hAnsi="Candara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8728E9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8728E9"/>
    <w:rPr>
      <w:rFonts w:ascii="Candara" w:hAnsi="Candara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8728E9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8728E9"/>
    <w:rPr>
      <w:rFonts w:ascii="Candara" w:hAnsi="Candara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8728E9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8728E9"/>
    <w:rPr>
      <w:rFonts w:ascii="Candara" w:hAnsi="Candara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8728E9"/>
    <w:pPr>
      <w:spacing w:after="120"/>
      <w:ind w:left="360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8728E9"/>
    <w:rPr>
      <w:rFonts w:ascii="Candara" w:hAnsi="Candara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8728E9"/>
    <w:pPr>
      <w:spacing w:after="20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8728E9"/>
    <w:rPr>
      <w:rFonts w:ascii="Candara" w:hAnsi="Candara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8728E9"/>
    <w:pPr>
      <w:spacing w:after="20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8728E9"/>
    <w:rPr>
      <w:rFonts w:ascii="Candara" w:hAnsi="Candara"/>
    </w:r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8728E9"/>
    <w:pPr>
      <w:spacing w:after="0" w:line="240" w:lineRule="auto"/>
    </w:pPr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8728E9"/>
    <w:rPr>
      <w:rFonts w:ascii="Candara" w:hAnsi="Candara"/>
    </w:rPr>
  </w:style>
  <w:style w:type="table" w:styleId="Tablamoderna">
    <w:name w:val="Table Contemporary"/>
    <w:basedOn w:val="Tablanormal"/>
    <w:uiPriority w:val="99"/>
    <w:semiHidden/>
    <w:unhideWhenUsed/>
    <w:rsid w:val="008728E9"/>
    <w:pPr>
      <w:ind w:right="7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8728E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2">
    <w:name w:val="List Table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">
    <w:name w:val="List Table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">
    <w:name w:val="E-mail Signature"/>
    <w:basedOn w:val="Normal"/>
    <w:link w:val="FirmadecorreoCar"/>
    <w:uiPriority w:val="99"/>
    <w:semiHidden/>
    <w:unhideWhenUsed/>
    <w:rsid w:val="008728E9"/>
    <w:pPr>
      <w:spacing w:after="0" w:line="240" w:lineRule="auto"/>
    </w:pPr>
  </w:style>
  <w:style w:type="character" w:customStyle="1" w:styleId="FirmadecorreoCar">
    <w:name w:val="Firma de correo Car"/>
    <w:basedOn w:val="Fuentedeprrafopredeter"/>
    <w:link w:val="Firmadecorreo"/>
    <w:uiPriority w:val="99"/>
    <w:semiHidden/>
    <w:rsid w:val="008728E9"/>
    <w:rPr>
      <w:rFonts w:ascii="Candara" w:hAnsi="Candara"/>
    </w:rPr>
  </w:style>
  <w:style w:type="table" w:styleId="Tablaconcolumnas1">
    <w:name w:val="Table Columns 1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8728E9"/>
    <w:pPr>
      <w:ind w:right="72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8728E9"/>
    <w:pPr>
      <w:ind w:right="72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bsica1">
    <w:name w:val="Table Simple 1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8728E9"/>
    <w:pPr>
      <w:ind w:right="7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8728E9"/>
    <w:pPr>
      <w:ind w:right="7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8728E9"/>
    <w:pPr>
      <w:ind w:right="7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80" w:hanging="28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560" w:hanging="28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840" w:hanging="28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120" w:hanging="28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400" w:hanging="28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680" w:hanging="28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960" w:hanging="28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240" w:hanging="28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520" w:hanging="280"/>
    </w:pPr>
  </w:style>
  <w:style w:type="paragraph" w:styleId="Ttulodendice">
    <w:name w:val="index heading"/>
    <w:basedOn w:val="Normal"/>
    <w:next w:val="ndice1"/>
    <w:uiPriority w:val="99"/>
    <w:semiHidden/>
    <w:rsid w:val="008728E9"/>
    <w:rPr>
      <w:rFonts w:eastAsiaTheme="majorEastAsia" w:cstheme="majorBidi"/>
      <w:b/>
      <w:bCs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8728E9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8728E9"/>
    <w:rPr>
      <w:rFonts w:ascii="Consolas" w:hAnsi="Consolas"/>
      <w:sz w:val="21"/>
      <w:szCs w:val="21"/>
    </w:rPr>
  </w:style>
  <w:style w:type="paragraph" w:styleId="Cierre">
    <w:name w:val="Closing"/>
    <w:basedOn w:val="Normal"/>
    <w:link w:val="CierreCar"/>
    <w:uiPriority w:val="99"/>
    <w:semiHidden/>
    <w:unhideWhenUsed/>
    <w:rsid w:val="008728E9"/>
    <w:pPr>
      <w:spacing w:after="0" w:line="240" w:lineRule="auto"/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8728E9"/>
    <w:rPr>
      <w:rFonts w:ascii="Candara" w:hAnsi="Candara"/>
    </w:rPr>
  </w:style>
  <w:style w:type="table" w:styleId="Tablaconcuadrcula">
    <w:name w:val="Table Grid"/>
    <w:basedOn w:val="Tablanormal"/>
    <w:uiPriority w:val="39"/>
    <w:rsid w:val="008728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">
    <w:name w:val="Table Grid 1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8728E9"/>
    <w:pPr>
      <w:ind w:right="72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8728E9"/>
    <w:pPr>
      <w:ind w:right="72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8728E9"/>
    <w:pPr>
      <w:ind w:right="72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8728E9"/>
    <w:pPr>
      <w:ind w:right="72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8728E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3">
    <w:name w:val="Grid Table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8728E9"/>
    <w:pPr>
      <w:ind w:right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8728E9"/>
    <w:pPr>
      <w:ind w:right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8728E9"/>
    <w:pPr>
      <w:ind w:right="72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Nmerodelnea">
    <w:name w:val="line number"/>
    <w:basedOn w:val="Fuentedeprrafopredeter"/>
    <w:uiPriority w:val="99"/>
    <w:semiHidden/>
    <w:unhideWhenUsed/>
    <w:rsid w:val="008728E9"/>
    <w:rPr>
      <w:rFonts w:ascii="Candara" w:hAnsi="Candara"/>
    </w:rPr>
  </w:style>
  <w:style w:type="table" w:styleId="Tablaconefectos3D1">
    <w:name w:val="Table 3D effects 1"/>
    <w:basedOn w:val="Tablanormal"/>
    <w:uiPriority w:val="99"/>
    <w:semiHidden/>
    <w:unhideWhenUsed/>
    <w:rsid w:val="008728E9"/>
    <w:pPr>
      <w:ind w:right="72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8728E9"/>
    <w:pPr>
      <w:ind w:right="72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8728E9"/>
    <w:pPr>
      <w:ind w:right="72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8728E9"/>
    <w:pPr>
      <w:ind w:right="7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semiHidden/>
    <w:qFormat/>
    <w:rsid w:val="008728E9"/>
    <w:rPr>
      <w:rFonts w:ascii="Candara" w:hAnsi="Candara"/>
      <w:b/>
      <w:bCs/>
    </w:rPr>
  </w:style>
  <w:style w:type="character" w:styleId="Nmerodepgina">
    <w:name w:val="page number"/>
    <w:basedOn w:val="Fuentedeprrafopredeter"/>
    <w:uiPriority w:val="99"/>
    <w:semiHidden/>
    <w:unhideWhenUsed/>
    <w:rsid w:val="008728E9"/>
    <w:rPr>
      <w:rFonts w:ascii="Candara" w:hAnsi="Candara"/>
    </w:rPr>
  </w:style>
  <w:style w:type="table" w:customStyle="1" w:styleId="TableGrid">
    <w:name w:val="TableGrid"/>
    <w:rsid w:val="004570A5"/>
    <w:pPr>
      <w:spacing w:after="0" w:line="240" w:lineRule="auto"/>
    </w:pPr>
    <w:rPr>
      <w:sz w:val="22"/>
      <w:szCs w:val="22"/>
      <w:lang w:val="es-MX" w:eastAsia="es-MX"/>
    </w:rPr>
    <w:tblPr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VietasUNIR">
    <w:name w:val="ViñetasUNIR"/>
    <w:basedOn w:val="Sinlista"/>
    <w:uiPriority w:val="99"/>
    <w:rsid w:val="001B17C5"/>
    <w:pPr>
      <w:numPr>
        <w:numId w:val="16"/>
      </w:numPr>
    </w:pPr>
  </w:style>
  <w:style w:type="paragraph" w:customStyle="1" w:styleId="TituloApartado1">
    <w:name w:val="Titulo Apartado 1"/>
    <w:basedOn w:val="Normal"/>
    <w:next w:val="Normal"/>
    <w:uiPriority w:val="6"/>
    <w:qFormat/>
    <w:rsid w:val="001B17C5"/>
    <w:pPr>
      <w:spacing w:after="0" w:line="360" w:lineRule="auto"/>
      <w:ind w:left="0" w:firstLine="0"/>
      <w:outlineLvl w:val="1"/>
    </w:pPr>
    <w:rPr>
      <w:rFonts w:eastAsia="Times New Roman" w:cs="Times New Roman"/>
      <w:color w:val="0098CD"/>
      <w:sz w:val="40"/>
      <w:szCs w:val="40"/>
      <w:lang w:val="es-ES" w:eastAsia="es-ES"/>
    </w:rPr>
  </w:style>
  <w:style w:type="paragraph" w:customStyle="1" w:styleId="TtuloApartado2">
    <w:name w:val="Título Apartado 2"/>
    <w:basedOn w:val="Normal"/>
    <w:next w:val="Normal"/>
    <w:uiPriority w:val="8"/>
    <w:qFormat/>
    <w:rsid w:val="001B17C5"/>
    <w:pPr>
      <w:spacing w:after="0" w:line="360" w:lineRule="auto"/>
      <w:ind w:left="0" w:firstLine="0"/>
      <w:jc w:val="both"/>
    </w:pPr>
    <w:rPr>
      <w:rFonts w:eastAsia="Times New Roman" w:cs="Times New Roman"/>
      <w:color w:val="0098CD"/>
      <w:sz w:val="28"/>
      <w:szCs w:val="26"/>
      <w:lang w:val="es-ES" w:eastAsia="es-ES"/>
    </w:rPr>
  </w:style>
  <w:style w:type="paragraph" w:customStyle="1" w:styleId="TtuloApartado3">
    <w:name w:val="Título Apartado 3"/>
    <w:basedOn w:val="Normal"/>
    <w:next w:val="Normal"/>
    <w:uiPriority w:val="9"/>
    <w:qFormat/>
    <w:rsid w:val="001B17C5"/>
    <w:pPr>
      <w:spacing w:after="0" w:line="360" w:lineRule="auto"/>
      <w:ind w:left="0" w:firstLine="0"/>
      <w:jc w:val="both"/>
    </w:pPr>
    <w:rPr>
      <w:rFonts w:eastAsia="Times New Roman" w:cs="UnitOT-Medi"/>
      <w:b/>
      <w:color w:val="333333"/>
      <w:sz w:val="24"/>
      <w:szCs w:val="24"/>
      <w:lang w:val="es-ES" w:eastAsia="es-ES"/>
    </w:rPr>
  </w:style>
  <w:style w:type="paragraph" w:customStyle="1" w:styleId="FirstParagraph">
    <w:name w:val="First Paragraph"/>
    <w:basedOn w:val="Textoindependiente"/>
    <w:next w:val="Textoindependiente"/>
    <w:qFormat/>
    <w:rsid w:val="00E26877"/>
    <w:pPr>
      <w:spacing w:before="180" w:after="180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paragraph" w:customStyle="1" w:styleId="Compact">
    <w:name w:val="Compact"/>
    <w:basedOn w:val="Textoindependiente"/>
    <w:qFormat/>
    <w:rsid w:val="00E26877"/>
    <w:pPr>
      <w:spacing w:before="36" w:after="36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table" w:customStyle="1" w:styleId="Table">
    <w:name w:val="Table"/>
    <w:semiHidden/>
    <w:unhideWhenUsed/>
    <w:qFormat/>
    <w:rsid w:val="00E26877"/>
    <w:pPr>
      <w:spacing w:line="240" w:lineRule="auto"/>
    </w:pPr>
    <w:rPr>
      <w:rFonts w:eastAsiaTheme="minorHAnsi"/>
      <w:sz w:val="24"/>
      <w:szCs w:val="24"/>
      <w:lang w:val="en-US" w:eastAsia="es-MX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Fuentedeprrafopredeter"/>
    <w:link w:val="SourceCode"/>
    <w:rsid w:val="0063779D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rsid w:val="0063779D"/>
    <w:pPr>
      <w:wordWrap w:val="0"/>
      <w:spacing w:after="200" w:line="240" w:lineRule="auto"/>
      <w:ind w:left="0" w:firstLine="0"/>
    </w:pPr>
    <w:rPr>
      <w:rFonts w:ascii="Consolas" w:eastAsiaTheme="minorEastAsia" w:hAnsi="Consolas" w:cstheme="minorBidi"/>
      <w:color w:val="auto"/>
      <w:szCs w:val="28"/>
      <w:lang w:val="es-ES" w:eastAsia="en-US"/>
    </w:rPr>
  </w:style>
  <w:style w:type="paragraph" w:customStyle="1" w:styleId="ImageCaption">
    <w:name w:val="Image Caption"/>
    <w:basedOn w:val="Descripcin"/>
    <w:rsid w:val="000C4128"/>
    <w:pPr>
      <w:spacing w:after="120"/>
      <w:ind w:left="0" w:firstLine="0"/>
    </w:pPr>
    <w:rPr>
      <w:rFonts w:ascii="Cambria" w:eastAsia="Cambria" w:hAnsi="Cambria" w:cs="Times New Roman"/>
      <w:iCs w:val="0"/>
      <w:color w:val="auto"/>
      <w:sz w:val="24"/>
      <w:szCs w:val="24"/>
    </w:rPr>
  </w:style>
  <w:style w:type="character" w:customStyle="1" w:styleId="CommentTok">
    <w:name w:val="CommentTok"/>
    <w:basedOn w:val="VerbatimChar"/>
    <w:rsid w:val="000C4128"/>
    <w:rPr>
      <w:rFonts w:ascii="Consolas" w:hAnsi="Consolas"/>
      <w:i/>
      <w:color w:val="60A0B0"/>
      <w:sz w:val="22"/>
    </w:rPr>
  </w:style>
  <w:style w:type="character" w:customStyle="1" w:styleId="NormalTok">
    <w:name w:val="NormalTok"/>
    <w:basedOn w:val="VerbatimChar"/>
    <w:rsid w:val="000C4128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4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37222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2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139547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4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08745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050772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5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073018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3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7164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72103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634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4986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3975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sario_mendezt\AppData\Roaming\Microsoft\Plantillas\Membrete%20de%20fax%20t&#233;cnico%20minimalista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E7288B044613A49968E3CA04E6112AC" ma:contentTypeVersion="2" ma:contentTypeDescription="Crear nuevo documento." ma:contentTypeScope="" ma:versionID="73e75a791ba5cc8b0619417107171955">
  <xsd:schema xmlns:xsd="http://www.w3.org/2001/XMLSchema" xmlns:xs="http://www.w3.org/2001/XMLSchema" xmlns:p="http://schemas.microsoft.com/office/2006/metadata/properties" xmlns:ns2="aef4d8bf-9e3e-4a22-94f3-680607dc033c" targetNamespace="http://schemas.microsoft.com/office/2006/metadata/properties" ma:root="true" ma:fieldsID="52f584e990b349ccc4d7f993de6fbe4a" ns2:_="">
    <xsd:import namespace="aef4d8bf-9e3e-4a22-94f3-680607dc03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f4d8bf-9e3e-4a22-94f3-680607dc03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00238F7-93DC-4D30-9330-1791AAD62B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f4d8bf-9e3e-4a22-94f3-680607dc03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Membrete de fax técnico minimalista.dotx</Template>
  <TotalTime>5</TotalTime>
  <Pages>7</Pages>
  <Words>1609</Words>
  <Characters>6553</Characters>
  <Application>Microsoft Office Word</Application>
  <DocSecurity>0</DocSecurity>
  <Lines>312</Lines>
  <Paragraphs>302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JIMENEZ  FAUSTO NOE</dc:creator>
  <cp:keywords/>
  <dc:description/>
  <cp:lastModifiedBy>JIMENEZ  FAUSTO NOE</cp:lastModifiedBy>
  <cp:revision>2</cp:revision>
  <dcterms:created xsi:type="dcterms:W3CDTF">2025-06-07T20:01:00Z</dcterms:created>
  <dcterms:modified xsi:type="dcterms:W3CDTF">2025-06-07T20:01:00Z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0x0101007E7288B044613A49968E3CA04E6112AC</vt:lpwstr>
  </property>
</Properties>
</file>